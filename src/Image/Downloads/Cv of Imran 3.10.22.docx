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45" w:rsidRDefault="006E715D" w:rsidP="00E73899">
      <w:pPr>
        <w:keepNext/>
        <w:keepLines/>
        <w:tabs>
          <w:tab w:val="left" w:pos="-720"/>
        </w:tabs>
        <w:suppressAutoHyphens/>
        <w:rPr>
          <w:b/>
          <w:bCs/>
          <w:sz w:val="36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4643120</wp:posOffset>
            </wp:positionH>
            <wp:positionV relativeFrom="paragraph">
              <wp:posOffset>90805</wp:posOffset>
            </wp:positionV>
            <wp:extent cx="1371600" cy="1734185"/>
            <wp:effectExtent l="19050" t="0" r="0" b="0"/>
            <wp:wrapNone/>
            <wp:docPr id="3" name="Picture 3" descr="PP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 Siz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31AF" w:rsidRPr="004431AF" w:rsidRDefault="004431AF" w:rsidP="005C6930">
      <w:pPr>
        <w:ind w:left="180"/>
        <w:rPr>
          <w:b/>
          <w:bCs/>
          <w:sz w:val="36"/>
        </w:rPr>
      </w:pPr>
      <w:r w:rsidRPr="004431AF">
        <w:rPr>
          <w:b/>
          <w:bCs/>
          <w:sz w:val="36"/>
        </w:rPr>
        <w:t>RESUME</w:t>
      </w:r>
    </w:p>
    <w:p w:rsidR="00E73899" w:rsidRPr="00DD7838" w:rsidRDefault="004431AF" w:rsidP="005C6930">
      <w:pPr>
        <w:ind w:left="180"/>
        <w:rPr>
          <w:b/>
          <w:bCs/>
          <w:sz w:val="24"/>
        </w:rPr>
      </w:pPr>
      <w:r w:rsidRPr="004431AF">
        <w:rPr>
          <w:b/>
          <w:bCs/>
          <w:sz w:val="36"/>
        </w:rPr>
        <w:t>OF</w:t>
      </w:r>
    </w:p>
    <w:p w:rsidR="00E73899" w:rsidRPr="00E853C5" w:rsidRDefault="004431AF" w:rsidP="005C6930">
      <w:pPr>
        <w:ind w:left="180"/>
        <w:rPr>
          <w:b/>
          <w:bCs/>
          <w:color w:val="000000"/>
          <w:sz w:val="36"/>
          <w:szCs w:val="28"/>
          <w:u w:val="thick" w:color="4F81BD"/>
        </w:rPr>
      </w:pPr>
      <w:r w:rsidRPr="00E853C5">
        <w:rPr>
          <w:b/>
          <w:bCs/>
          <w:color w:val="000000"/>
          <w:sz w:val="36"/>
          <w:szCs w:val="28"/>
          <w:u w:val="thick" w:color="4F81BD"/>
        </w:rPr>
        <w:t>MD.</w:t>
      </w:r>
      <w:r w:rsidR="002D3437">
        <w:rPr>
          <w:b/>
          <w:bCs/>
          <w:color w:val="000000"/>
          <w:sz w:val="36"/>
          <w:szCs w:val="28"/>
          <w:u w:val="thick" w:color="4F81BD"/>
        </w:rPr>
        <w:t xml:space="preserve"> </w:t>
      </w:r>
      <w:r w:rsidRPr="00E853C5">
        <w:rPr>
          <w:b/>
          <w:bCs/>
          <w:color w:val="000000"/>
          <w:sz w:val="36"/>
          <w:szCs w:val="28"/>
          <w:u w:val="thick" w:color="4F81BD"/>
        </w:rPr>
        <w:t>Imran Hasan</w:t>
      </w:r>
    </w:p>
    <w:p w:rsidR="00E73899" w:rsidRPr="00E853C5" w:rsidRDefault="004431AF" w:rsidP="00E73899">
      <w:pPr>
        <w:jc w:val="both"/>
        <w:rPr>
          <w:b/>
          <w:bCs/>
          <w:color w:val="1F497D"/>
          <w:sz w:val="28"/>
          <w:szCs w:val="24"/>
          <w:u w:val="single"/>
        </w:rPr>
      </w:pPr>
      <w:r w:rsidRPr="00E853C5">
        <w:rPr>
          <w:b/>
          <w:bCs/>
          <w:noProof/>
          <w:sz w:val="28"/>
          <w:lang w:val="en-US" w:eastAsia="en-US"/>
        </w:rPr>
        <w:pict>
          <v:rect id="_x0000_s1028" style="position:absolute;left:0;text-align:left;margin-left:-2pt;margin-top:6.05pt;width:278.95pt;height:44.45pt;z-index:251649536" o:preferrelative="t" stroked="f">
            <v:textbox>
              <w:txbxContent>
                <w:p w:rsidR="00E73899" w:rsidRPr="00F45D48" w:rsidRDefault="00E73899" w:rsidP="00E73899">
                  <w:pPr>
                    <w:jc w:val="both"/>
                    <w:rPr>
                      <w:b/>
                      <w:sz w:val="28"/>
                      <w:szCs w:val="24"/>
                    </w:rPr>
                  </w:pPr>
                  <w:r w:rsidRPr="00F45D48">
                    <w:rPr>
                      <w:b/>
                      <w:sz w:val="28"/>
                      <w:szCs w:val="24"/>
                    </w:rPr>
                    <w:t>Mobile: +880</w:t>
                  </w:r>
                  <w:r w:rsidR="00456999" w:rsidRPr="00F45D48">
                    <w:rPr>
                      <w:b/>
                      <w:sz w:val="28"/>
                      <w:szCs w:val="24"/>
                    </w:rPr>
                    <w:t>1515261160/01710181786</w:t>
                  </w:r>
                </w:p>
                <w:p w:rsidR="00E73899" w:rsidRPr="00F45D48" w:rsidRDefault="004431AF" w:rsidP="00E73899">
                  <w:pPr>
                    <w:rPr>
                      <w:b/>
                      <w:sz w:val="28"/>
                      <w:szCs w:val="24"/>
                    </w:rPr>
                  </w:pPr>
                  <w:r w:rsidRPr="00F45D48">
                    <w:rPr>
                      <w:b/>
                      <w:sz w:val="28"/>
                      <w:szCs w:val="24"/>
                    </w:rPr>
                    <w:t>E-mail:imranhasan2006@gmail.com</w:t>
                  </w:r>
                </w:p>
                <w:p w:rsidR="00E73899" w:rsidRPr="004431AF" w:rsidRDefault="00E73899" w:rsidP="00E7389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</w:p>
    <w:p w:rsidR="00E73899" w:rsidRPr="00DD7838" w:rsidRDefault="00E73899" w:rsidP="00E73899">
      <w:pPr>
        <w:jc w:val="both"/>
        <w:rPr>
          <w:b/>
          <w:bCs/>
          <w:color w:val="1F497D"/>
          <w:sz w:val="24"/>
          <w:szCs w:val="24"/>
          <w:u w:val="single"/>
        </w:rPr>
      </w:pPr>
    </w:p>
    <w:p w:rsidR="00E73899" w:rsidRPr="00DD7838" w:rsidRDefault="00E73899" w:rsidP="00E73899">
      <w:pPr>
        <w:jc w:val="both"/>
        <w:rPr>
          <w:b/>
          <w:bCs/>
          <w:color w:val="1F497D"/>
          <w:sz w:val="24"/>
          <w:szCs w:val="24"/>
          <w:u w:val="single"/>
        </w:rPr>
      </w:pPr>
    </w:p>
    <w:p w:rsidR="00E73899" w:rsidRDefault="00E73899" w:rsidP="00E73899">
      <w:pPr>
        <w:jc w:val="both"/>
        <w:rPr>
          <w:b/>
          <w:bCs/>
          <w:color w:val="1F497D"/>
          <w:sz w:val="28"/>
          <w:szCs w:val="24"/>
        </w:rPr>
      </w:pPr>
    </w:p>
    <w:p w:rsidR="003C4F45" w:rsidRPr="00DD7838" w:rsidRDefault="003C4F45" w:rsidP="00E73899">
      <w:pPr>
        <w:jc w:val="both"/>
        <w:rPr>
          <w:b/>
          <w:bCs/>
          <w:color w:val="1F497D"/>
          <w:sz w:val="28"/>
          <w:szCs w:val="24"/>
        </w:rPr>
      </w:pPr>
    </w:p>
    <w:p w:rsidR="0001204B" w:rsidRPr="00DD7838" w:rsidRDefault="0001204B" w:rsidP="00E73899">
      <w:pPr>
        <w:jc w:val="both"/>
        <w:rPr>
          <w:b/>
          <w:bCs/>
          <w:color w:val="1F497D"/>
          <w:sz w:val="28"/>
          <w:szCs w:val="24"/>
        </w:rPr>
      </w:pPr>
    </w:p>
    <w:p w:rsidR="00E73899" w:rsidRPr="00DD7838" w:rsidRDefault="00226335" w:rsidP="00E73899">
      <w:pPr>
        <w:jc w:val="both"/>
        <w:rPr>
          <w:b/>
          <w:bCs/>
          <w:color w:val="1F497D"/>
          <w:sz w:val="6"/>
          <w:szCs w:val="24"/>
          <w:u w:val="single"/>
        </w:rPr>
      </w:pPr>
      <w:r w:rsidRPr="00226335">
        <w:rPr>
          <w:b/>
          <w:bCs/>
          <w:noProof/>
          <w:color w:val="000000"/>
          <w:sz w:val="28"/>
          <w:szCs w:val="28"/>
          <w:lang w:val="en-US" w:eastAsia="en-US"/>
        </w:rPr>
        <w:pict>
          <v:group id="_x0000_s1030" style="position:absolute;left:0;text-align:left;margin-left:-5.75pt;margin-top:3.25pt;width:478.25pt;height:17.05pt;z-index:251653632" coordorigin="933,4483" coordsize="9565,341" filled="f" stroked="f">
            <v:fill on="f"/>
            <v:stroke on="f"/>
            <v:roundrect id="_x0000_s1031" style="position:absolute;left:933;top:4483;width:318;height:341;mso-position-horizontal-relative:page;mso-position-vertical-relative:page" arcsize="10923f" o:preferrelative="t" fillcolor="#f2f2f2" strokecolor="#8db3e2" strokeweight="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1419;top:4813;width:9079;height:0;mso-position-horizontal-relative:page;mso-position-vertical-relative:page" o:preferrelative="t" filled="t" strokecolor="#548dd4" strokeweight="1pt"/>
            <v:shape id="_x0000_s1033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</w:p>
    <w:p w:rsidR="00E73899" w:rsidRPr="00DD7838" w:rsidRDefault="00E73899" w:rsidP="00E73899">
      <w:pPr>
        <w:jc w:val="both"/>
        <w:rPr>
          <w:b/>
          <w:bCs/>
          <w:color w:val="000000"/>
          <w:sz w:val="28"/>
          <w:szCs w:val="28"/>
        </w:rPr>
      </w:pPr>
      <w:r w:rsidRPr="00DD7838">
        <w:rPr>
          <w:b/>
          <w:bCs/>
          <w:color w:val="000000"/>
          <w:sz w:val="28"/>
          <w:szCs w:val="28"/>
        </w:rPr>
        <w:t xml:space="preserve">   </w:t>
      </w:r>
      <w:r w:rsidR="000B7E7F" w:rsidRPr="00DD7838">
        <w:rPr>
          <w:b/>
          <w:bCs/>
          <w:color w:val="000000"/>
          <w:sz w:val="28"/>
          <w:szCs w:val="28"/>
        </w:rPr>
        <w:t xml:space="preserve"> </w:t>
      </w:r>
      <w:r w:rsidRPr="00DD7838">
        <w:rPr>
          <w:b/>
          <w:bCs/>
          <w:color w:val="000000"/>
          <w:sz w:val="28"/>
          <w:szCs w:val="28"/>
        </w:rPr>
        <w:t>Career Objective</w:t>
      </w:r>
    </w:p>
    <w:p w:rsidR="00E73899" w:rsidRPr="00DD7838" w:rsidRDefault="00E73899" w:rsidP="00F45D48">
      <w:pPr>
        <w:ind w:firstLine="360"/>
        <w:jc w:val="both"/>
        <w:rPr>
          <w:b/>
          <w:bCs/>
          <w:color w:val="000000"/>
          <w:sz w:val="24"/>
        </w:rPr>
      </w:pPr>
      <w:r w:rsidRPr="00DD7838">
        <w:rPr>
          <w:b/>
          <w:bCs/>
          <w:color w:val="000000"/>
          <w:sz w:val="24"/>
        </w:rPr>
        <w:t>To work in a dynamic, intensive environment, where the creativity and interest can be found to develop the skills as well as the career with a strong emphasis on sustained growth and development.</w:t>
      </w:r>
    </w:p>
    <w:p w:rsidR="00E73899" w:rsidRDefault="00E73899" w:rsidP="00E73899">
      <w:pPr>
        <w:spacing w:line="276" w:lineRule="auto"/>
        <w:jc w:val="both"/>
        <w:rPr>
          <w:b/>
          <w:bCs/>
          <w:sz w:val="28"/>
          <w:szCs w:val="24"/>
        </w:rPr>
      </w:pPr>
    </w:p>
    <w:p w:rsidR="003C4F45" w:rsidRPr="00DD7838" w:rsidRDefault="003C4F45" w:rsidP="00E73899">
      <w:pPr>
        <w:spacing w:line="276" w:lineRule="auto"/>
        <w:jc w:val="both"/>
        <w:rPr>
          <w:b/>
          <w:bCs/>
          <w:sz w:val="28"/>
          <w:szCs w:val="24"/>
        </w:rPr>
      </w:pPr>
    </w:p>
    <w:p w:rsidR="00E73899" w:rsidRPr="00DD7838" w:rsidRDefault="00226335" w:rsidP="00E73899">
      <w:pPr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val="en-US" w:eastAsia="en-US"/>
        </w:rPr>
        <w:pict>
          <v:group id="_x0000_s1034" style="position:absolute;left:0;text-align:left;margin-left:-5.9pt;margin-top:.55pt;width:478.25pt;height:17.05pt;z-index:251654656" coordorigin="933,4483" coordsize="9565,341" filled="f" stroked="f">
            <v:fill on="f"/>
            <v:stroke on="f"/>
            <v:roundrect id="_x0000_s1035" style="position:absolute;left:933;top:4483;width:318;height:341;mso-position-horizontal-relative:page;mso-position-vertical-relative:page" arcsize="10923f" o:preferrelative="t" fillcolor="#f2f2f2" strokecolor="#8db3e2" strokeweight="5pt"/>
            <v:shape id="_x0000_s1036" type="#_x0000_t32" style="position:absolute;left:1419;top:4813;width:9079;height:0;mso-position-horizontal-relative:page;mso-position-vertical-relative:page" o:preferrelative="t" filled="t" strokecolor="#548dd4" strokeweight="1pt"/>
            <v:shape id="_x0000_s1037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color w:val="000000"/>
          <w:sz w:val="28"/>
          <w:szCs w:val="28"/>
        </w:rPr>
        <w:t xml:space="preserve">    Academic Records</w:t>
      </w:r>
    </w:p>
    <w:p w:rsidR="00E73899" w:rsidRPr="00DD7838" w:rsidRDefault="00E73899" w:rsidP="00E73899">
      <w:pPr>
        <w:spacing w:line="120" w:lineRule="auto"/>
        <w:rPr>
          <w:b/>
          <w:bCs/>
        </w:rPr>
      </w:pPr>
    </w:p>
    <w:p w:rsidR="00E73899" w:rsidRDefault="00E73899" w:rsidP="00E73899">
      <w:pPr>
        <w:spacing w:line="120" w:lineRule="auto"/>
        <w:rPr>
          <w:b/>
          <w:bCs/>
        </w:rPr>
      </w:pPr>
    </w:p>
    <w:p w:rsidR="003C4F45" w:rsidRPr="00DD7838" w:rsidRDefault="003C4F45" w:rsidP="00E73899">
      <w:pPr>
        <w:spacing w:line="120" w:lineRule="auto"/>
        <w:rPr>
          <w:b/>
          <w:bCs/>
        </w:rPr>
      </w:pPr>
    </w:p>
    <w:p w:rsidR="00B969B5" w:rsidRPr="00DD7838" w:rsidRDefault="00B969B5" w:rsidP="00B969B5">
      <w:pPr>
        <w:numPr>
          <w:ilvl w:val="0"/>
          <w:numId w:val="2"/>
        </w:numPr>
        <w:jc w:val="both"/>
        <w:rPr>
          <w:b/>
          <w:bCs/>
          <w:sz w:val="26"/>
          <w:szCs w:val="24"/>
        </w:rPr>
      </w:pPr>
      <w:r>
        <w:rPr>
          <w:b/>
          <w:bCs/>
          <w:sz w:val="24"/>
        </w:rPr>
        <w:t xml:space="preserve">B.Sc in Engineering </w:t>
      </w:r>
      <w:r w:rsidRPr="00DD7838">
        <w:rPr>
          <w:b/>
          <w:bCs/>
          <w:sz w:val="24"/>
          <w:szCs w:val="24"/>
        </w:rPr>
        <w:t xml:space="preserve"> :-</w:t>
      </w:r>
    </w:p>
    <w:p w:rsidR="00B969B5" w:rsidRPr="00DD7838" w:rsidRDefault="00B969B5" w:rsidP="00B969B5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Degree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</w:rPr>
        <w:t>B.Sc in Electrical &amp; Electronics Engineering</w:t>
      </w:r>
      <w:r w:rsidRPr="00DD7838">
        <w:rPr>
          <w:b/>
          <w:bCs/>
          <w:sz w:val="24"/>
        </w:rPr>
        <w:t>.</w:t>
      </w:r>
    </w:p>
    <w:p w:rsidR="00B969B5" w:rsidRPr="00DD7838" w:rsidRDefault="00B969B5" w:rsidP="00B969B5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University</w:t>
      </w:r>
      <w:r w:rsidRPr="00DD7838"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  <w:szCs w:val="24"/>
        </w:rPr>
        <w:t>Green University of Bangladesh (GUB)</w:t>
      </w:r>
      <w:r w:rsidRPr="00DD7838">
        <w:rPr>
          <w:b/>
          <w:bCs/>
          <w:sz w:val="24"/>
          <w:szCs w:val="24"/>
        </w:rPr>
        <w:t>.</w:t>
      </w:r>
    </w:p>
    <w:p w:rsidR="00B969B5" w:rsidRPr="00DD7838" w:rsidRDefault="00B969B5" w:rsidP="00B969B5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</w:rPr>
        <w:t>Electrical &amp; Electronics Engineering</w:t>
      </w:r>
      <w:r w:rsidRPr="00DD7838">
        <w:rPr>
          <w:b/>
          <w:bCs/>
          <w:sz w:val="24"/>
          <w:szCs w:val="24"/>
        </w:rPr>
        <w:t>.</w:t>
      </w:r>
    </w:p>
    <w:p w:rsidR="00B969B5" w:rsidRPr="00DD7838" w:rsidRDefault="00B969B5" w:rsidP="00B969B5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Passing Year</w:t>
      </w:r>
      <w:r w:rsidRPr="00DD7838">
        <w:rPr>
          <w:b/>
          <w:bCs/>
          <w:sz w:val="24"/>
          <w:szCs w:val="24"/>
        </w:rPr>
        <w:tab/>
        <w:t>:</w:t>
      </w:r>
      <w:r>
        <w:rPr>
          <w:b/>
          <w:bCs/>
          <w:sz w:val="24"/>
          <w:szCs w:val="24"/>
        </w:rPr>
        <w:t xml:space="preserve"> 2022</w:t>
      </w:r>
    </w:p>
    <w:p w:rsidR="00B969B5" w:rsidRDefault="00B969B5" w:rsidP="00B969B5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CGPA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  <w:szCs w:val="24"/>
        </w:rPr>
        <w:t>3</w:t>
      </w:r>
      <w:r w:rsidRPr="00DD7838">
        <w:rPr>
          <w:b/>
          <w:bCs/>
          <w:sz w:val="24"/>
          <w:szCs w:val="24"/>
        </w:rPr>
        <w:t>.</w:t>
      </w:r>
      <w:r w:rsidR="00077DFB">
        <w:rPr>
          <w:b/>
          <w:bCs/>
          <w:sz w:val="24"/>
          <w:szCs w:val="24"/>
        </w:rPr>
        <w:t>58</w:t>
      </w:r>
      <w:r w:rsidRPr="00DD7838">
        <w:rPr>
          <w:b/>
          <w:bCs/>
          <w:sz w:val="24"/>
          <w:szCs w:val="24"/>
        </w:rPr>
        <w:t xml:space="preserve"> (out of 4.00)</w:t>
      </w:r>
    </w:p>
    <w:p w:rsidR="00B969B5" w:rsidRPr="00B969B5" w:rsidRDefault="00B969B5" w:rsidP="00B969B5">
      <w:pPr>
        <w:ind w:left="216"/>
        <w:jc w:val="both"/>
        <w:rPr>
          <w:b/>
          <w:bCs/>
          <w:sz w:val="26"/>
          <w:szCs w:val="24"/>
        </w:rPr>
      </w:pPr>
    </w:p>
    <w:p w:rsidR="00E73899" w:rsidRPr="00DD7838" w:rsidRDefault="00E73899" w:rsidP="00E73899">
      <w:pPr>
        <w:numPr>
          <w:ilvl w:val="0"/>
          <w:numId w:val="2"/>
        </w:numPr>
        <w:jc w:val="both"/>
        <w:rPr>
          <w:b/>
          <w:bCs/>
          <w:sz w:val="26"/>
          <w:szCs w:val="24"/>
        </w:rPr>
      </w:pPr>
      <w:r w:rsidRPr="00DD7838">
        <w:rPr>
          <w:b/>
          <w:bCs/>
          <w:sz w:val="24"/>
        </w:rPr>
        <w:t>Diploma in Engineering</w:t>
      </w:r>
      <w:r w:rsidRPr="00DD7838">
        <w:rPr>
          <w:b/>
          <w:bCs/>
          <w:sz w:val="24"/>
          <w:szCs w:val="24"/>
        </w:rPr>
        <w:t xml:space="preserve"> </w:t>
      </w:r>
      <w:r w:rsidR="00456999" w:rsidRPr="00DD7838">
        <w:rPr>
          <w:b/>
          <w:bCs/>
          <w:sz w:val="24"/>
          <w:szCs w:val="24"/>
        </w:rPr>
        <w:t>:-</w:t>
      </w:r>
    </w:p>
    <w:p w:rsidR="00E73899" w:rsidRPr="00DD7838" w:rsidRDefault="00E73899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Degree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 w:rsidRPr="00DD7838">
        <w:rPr>
          <w:b/>
          <w:bCs/>
          <w:sz w:val="24"/>
        </w:rPr>
        <w:t xml:space="preserve">Diploma in </w:t>
      </w:r>
      <w:r w:rsidR="005454C0">
        <w:rPr>
          <w:b/>
          <w:bCs/>
          <w:sz w:val="24"/>
          <w:szCs w:val="24"/>
        </w:rPr>
        <w:t>Power</w:t>
      </w:r>
      <w:r w:rsidRPr="00DD7838">
        <w:rPr>
          <w:b/>
          <w:bCs/>
          <w:sz w:val="24"/>
        </w:rPr>
        <w:t xml:space="preserve"> Engineering.</w:t>
      </w:r>
    </w:p>
    <w:p w:rsidR="00E73899" w:rsidRPr="00DD7838" w:rsidRDefault="00E73899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Institute Name</w:t>
      </w:r>
      <w:r w:rsidRPr="00DD7838">
        <w:rPr>
          <w:b/>
          <w:bCs/>
          <w:sz w:val="24"/>
          <w:szCs w:val="24"/>
        </w:rPr>
        <w:tab/>
        <w:t xml:space="preserve">: </w:t>
      </w:r>
      <w:r w:rsidR="005454C0">
        <w:rPr>
          <w:b/>
          <w:bCs/>
          <w:sz w:val="24"/>
          <w:szCs w:val="24"/>
        </w:rPr>
        <w:t xml:space="preserve">Dinajpur </w:t>
      </w:r>
      <w:r w:rsidRPr="00DD7838">
        <w:rPr>
          <w:b/>
          <w:bCs/>
          <w:sz w:val="24"/>
          <w:szCs w:val="24"/>
        </w:rPr>
        <w:t>Polytechnic Institute.</w:t>
      </w:r>
    </w:p>
    <w:p w:rsidR="00E73899" w:rsidRPr="00DD7838" w:rsidRDefault="00E73899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Board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Bangladesh Technical Education Board (BTEB), Dhaka. </w:t>
      </w:r>
    </w:p>
    <w:p w:rsidR="00E73899" w:rsidRPr="00DD7838" w:rsidRDefault="00B969B5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</w:t>
      </w:r>
      <w:r w:rsidR="00E73899" w:rsidRPr="00DD7838">
        <w:rPr>
          <w:b/>
          <w:bCs/>
          <w:sz w:val="24"/>
          <w:szCs w:val="24"/>
        </w:rPr>
        <w:tab/>
        <w:t xml:space="preserve">: </w:t>
      </w:r>
      <w:r w:rsidR="005454C0">
        <w:rPr>
          <w:b/>
          <w:bCs/>
          <w:sz w:val="24"/>
          <w:szCs w:val="24"/>
        </w:rPr>
        <w:t>Power</w:t>
      </w:r>
      <w:r w:rsidR="00E73899" w:rsidRPr="00DD7838">
        <w:rPr>
          <w:b/>
          <w:bCs/>
          <w:sz w:val="24"/>
          <w:szCs w:val="24"/>
        </w:rPr>
        <w:t xml:space="preserve"> Technology.</w:t>
      </w:r>
    </w:p>
    <w:p w:rsidR="00E73899" w:rsidRPr="00DD7838" w:rsidRDefault="00E73899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Passing Year</w:t>
      </w:r>
      <w:r w:rsidRPr="00DD7838">
        <w:rPr>
          <w:b/>
          <w:bCs/>
          <w:sz w:val="24"/>
          <w:szCs w:val="24"/>
        </w:rPr>
        <w:tab/>
        <w:t>:</w:t>
      </w:r>
      <w:r w:rsidR="00C05B94">
        <w:rPr>
          <w:b/>
          <w:bCs/>
          <w:sz w:val="24"/>
          <w:szCs w:val="24"/>
        </w:rPr>
        <w:t xml:space="preserve"> 2012</w:t>
      </w:r>
    </w:p>
    <w:p w:rsidR="00E73899" w:rsidRDefault="00E73899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CGPA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>: 3.</w:t>
      </w:r>
      <w:r w:rsidR="00C05B94">
        <w:rPr>
          <w:b/>
          <w:bCs/>
          <w:sz w:val="24"/>
          <w:szCs w:val="24"/>
        </w:rPr>
        <w:t>37</w:t>
      </w:r>
      <w:r w:rsidRPr="00DD7838">
        <w:rPr>
          <w:b/>
          <w:bCs/>
          <w:sz w:val="24"/>
          <w:szCs w:val="24"/>
        </w:rPr>
        <w:t xml:space="preserve"> (out of 4.00)</w:t>
      </w:r>
    </w:p>
    <w:p w:rsidR="003C4F45" w:rsidRPr="00DD7838" w:rsidRDefault="003C4F45" w:rsidP="003C4F45">
      <w:pPr>
        <w:ind w:left="432"/>
        <w:jc w:val="both"/>
        <w:rPr>
          <w:b/>
          <w:bCs/>
          <w:sz w:val="24"/>
          <w:szCs w:val="24"/>
        </w:rPr>
      </w:pPr>
    </w:p>
    <w:p w:rsidR="00E73899" w:rsidRPr="00DD7838" w:rsidRDefault="00E73899" w:rsidP="00E73899">
      <w:pPr>
        <w:spacing w:line="120" w:lineRule="auto"/>
        <w:ind w:left="432"/>
        <w:jc w:val="both"/>
        <w:rPr>
          <w:b/>
          <w:bCs/>
          <w:sz w:val="24"/>
          <w:szCs w:val="24"/>
        </w:rPr>
      </w:pPr>
    </w:p>
    <w:p w:rsidR="00E73899" w:rsidRPr="00DD7838" w:rsidRDefault="00E73899" w:rsidP="00E73899">
      <w:pPr>
        <w:numPr>
          <w:ilvl w:val="0"/>
          <w:numId w:val="3"/>
        </w:numPr>
        <w:jc w:val="both"/>
        <w:rPr>
          <w:b/>
          <w:bCs/>
          <w:sz w:val="26"/>
          <w:szCs w:val="24"/>
        </w:rPr>
      </w:pPr>
      <w:r w:rsidRPr="00DD7838">
        <w:rPr>
          <w:b/>
          <w:bCs/>
          <w:sz w:val="24"/>
          <w:szCs w:val="24"/>
        </w:rPr>
        <w:t>Secondary School Certificate</w:t>
      </w:r>
      <w:r w:rsidR="00456999" w:rsidRPr="00DD7838">
        <w:rPr>
          <w:b/>
          <w:bCs/>
          <w:sz w:val="24"/>
          <w:szCs w:val="24"/>
        </w:rPr>
        <w:t>:-</w:t>
      </w:r>
    </w:p>
    <w:p w:rsidR="00E73899" w:rsidRPr="00DD7838" w:rsidRDefault="00E73899" w:rsidP="00E73899">
      <w:pPr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Degree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>: S.S.C</w:t>
      </w:r>
    </w:p>
    <w:p w:rsidR="00E73899" w:rsidRPr="00DD7838" w:rsidRDefault="00E73899" w:rsidP="00E73899">
      <w:pPr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School Name</w:t>
      </w:r>
      <w:r w:rsidRPr="00DD7838">
        <w:rPr>
          <w:b/>
          <w:bCs/>
          <w:sz w:val="24"/>
          <w:szCs w:val="24"/>
        </w:rPr>
        <w:tab/>
        <w:t xml:space="preserve">: </w:t>
      </w:r>
      <w:r w:rsidR="00C05B94">
        <w:rPr>
          <w:b/>
          <w:bCs/>
          <w:sz w:val="24"/>
          <w:szCs w:val="24"/>
        </w:rPr>
        <w:t>Muradpur</w:t>
      </w:r>
      <w:r w:rsidRPr="00DD7838">
        <w:rPr>
          <w:b/>
          <w:bCs/>
          <w:sz w:val="24"/>
          <w:szCs w:val="24"/>
        </w:rPr>
        <w:t xml:space="preserve"> High School.</w:t>
      </w:r>
    </w:p>
    <w:p w:rsidR="00E73899" w:rsidRPr="00C05B94" w:rsidRDefault="00E73899" w:rsidP="00C05B94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Board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 w:rsidR="00C05B94" w:rsidRPr="00DD7838">
        <w:rPr>
          <w:b/>
          <w:bCs/>
          <w:sz w:val="24"/>
          <w:szCs w:val="24"/>
        </w:rPr>
        <w:t>Bangladesh Technical Education Board (BTEB), Dhaka.</w:t>
      </w:r>
    </w:p>
    <w:p w:rsidR="00E73899" w:rsidRPr="00DD7838" w:rsidRDefault="00E73899" w:rsidP="00E73899">
      <w:pPr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Group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 w:rsidR="00F074E4">
        <w:rPr>
          <w:b/>
          <w:bCs/>
          <w:sz w:val="24"/>
          <w:szCs w:val="24"/>
        </w:rPr>
        <w:t>Building Maintenance.</w:t>
      </w:r>
      <w:r w:rsidRPr="00DD7838">
        <w:rPr>
          <w:b/>
          <w:bCs/>
          <w:sz w:val="24"/>
          <w:szCs w:val="24"/>
        </w:rPr>
        <w:t xml:space="preserve">   </w:t>
      </w:r>
    </w:p>
    <w:p w:rsidR="00E73899" w:rsidRPr="00DD7838" w:rsidRDefault="00E73899" w:rsidP="00E73899">
      <w:pPr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 xml:space="preserve">Passing Year </w:t>
      </w:r>
      <w:r w:rsidRPr="00DD7838">
        <w:rPr>
          <w:b/>
          <w:bCs/>
          <w:sz w:val="24"/>
          <w:szCs w:val="24"/>
        </w:rPr>
        <w:tab/>
        <w:t>:</w:t>
      </w:r>
      <w:r w:rsidR="00F074E4">
        <w:rPr>
          <w:b/>
          <w:bCs/>
          <w:sz w:val="24"/>
          <w:szCs w:val="24"/>
        </w:rPr>
        <w:t xml:space="preserve"> 2008</w:t>
      </w:r>
    </w:p>
    <w:p w:rsidR="00E73899" w:rsidRPr="00DD7838" w:rsidRDefault="00E73899" w:rsidP="00E73899">
      <w:pPr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GPA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 w:rsidR="00640D1B" w:rsidRPr="00DD7838">
        <w:rPr>
          <w:b/>
          <w:bCs/>
          <w:sz w:val="24"/>
          <w:szCs w:val="24"/>
        </w:rPr>
        <w:t>4</w:t>
      </w:r>
      <w:r w:rsidR="00F074E4">
        <w:rPr>
          <w:b/>
          <w:bCs/>
          <w:sz w:val="24"/>
          <w:szCs w:val="24"/>
        </w:rPr>
        <w:t>.36</w:t>
      </w:r>
      <w:r w:rsidRPr="00DD7838">
        <w:rPr>
          <w:b/>
          <w:bCs/>
          <w:sz w:val="24"/>
          <w:szCs w:val="24"/>
        </w:rPr>
        <w:t xml:space="preserve"> (out of 5.00)</w:t>
      </w:r>
    </w:p>
    <w:p w:rsidR="00E73899" w:rsidRDefault="00E73899" w:rsidP="00E73899">
      <w:pPr>
        <w:ind w:left="432"/>
        <w:jc w:val="both"/>
        <w:rPr>
          <w:b/>
          <w:bCs/>
          <w:sz w:val="24"/>
          <w:szCs w:val="24"/>
        </w:rPr>
      </w:pPr>
    </w:p>
    <w:p w:rsidR="003C4F45" w:rsidRPr="00DD7838" w:rsidRDefault="003C4F45" w:rsidP="00E73899">
      <w:pPr>
        <w:ind w:left="432"/>
        <w:jc w:val="both"/>
        <w:rPr>
          <w:b/>
          <w:bCs/>
          <w:sz w:val="24"/>
          <w:szCs w:val="24"/>
        </w:rPr>
      </w:pPr>
    </w:p>
    <w:p w:rsidR="00E73899" w:rsidRPr="00DD7838" w:rsidRDefault="00226335" w:rsidP="00E73899">
      <w:pPr>
        <w:jc w:val="both"/>
        <w:rPr>
          <w:b/>
          <w:bCs/>
          <w:color w:val="000000"/>
          <w:sz w:val="32"/>
          <w:szCs w:val="28"/>
        </w:rPr>
      </w:pPr>
      <w:r w:rsidRPr="00226335">
        <w:rPr>
          <w:b/>
          <w:bCs/>
          <w:noProof/>
          <w:color w:val="000000"/>
          <w:szCs w:val="24"/>
          <w:lang w:val="en-US" w:eastAsia="en-US"/>
        </w:rPr>
        <w:pict>
          <v:group id="_x0000_s1038" style="position:absolute;left:0;text-align:left;margin-left:-4.65pt;margin-top:2.05pt;width:478.25pt;height:17.05pt;z-index:251650560" coordorigin="933,4483" coordsize="9565,341" filled="f" stroked="f">
            <v:fill on="f"/>
            <v:stroke on="f"/>
            <v:roundrect id="_x0000_s1039" style="position:absolute;left:933;top:4483;width:318;height:341;mso-position-horizontal-relative:page;mso-position-vertical-relative:page" arcsize="10923f" o:preferrelative="t" fillcolor="#f2f2f2" strokecolor="#8db3e2" strokeweight="5pt"/>
            <v:shape id="_x0000_s1040" type="#_x0000_t32" style="position:absolute;left:1419;top:4813;width:9079;height:0;mso-position-horizontal-relative:page;mso-position-vertical-relative:page" o:preferrelative="t" filled="t" strokecolor="#548dd4" strokeweight="1pt"/>
            <v:shape id="_x0000_s1041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color w:val="000000"/>
          <w:sz w:val="28"/>
          <w:szCs w:val="28"/>
        </w:rPr>
        <w:t xml:space="preserve">     Industrial Attachmen</w:t>
      </w:r>
      <w:r w:rsidR="00E73899" w:rsidRPr="00DD7838">
        <w:rPr>
          <w:b/>
          <w:bCs/>
          <w:color w:val="000000"/>
          <w:sz w:val="32"/>
          <w:szCs w:val="28"/>
        </w:rPr>
        <w:t>t</w:t>
      </w:r>
    </w:p>
    <w:p w:rsidR="00E73899" w:rsidRPr="00DD7838" w:rsidRDefault="00E73899" w:rsidP="00E73899">
      <w:pPr>
        <w:spacing w:line="120" w:lineRule="auto"/>
        <w:rPr>
          <w:b/>
          <w:bCs/>
        </w:rPr>
      </w:pPr>
    </w:p>
    <w:p w:rsidR="00E73899" w:rsidRDefault="002275AA" w:rsidP="003C4F45">
      <w:pPr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2275AA">
        <w:rPr>
          <w:b/>
          <w:bCs/>
          <w:sz w:val="24"/>
          <w:szCs w:val="24"/>
        </w:rPr>
        <w:t xml:space="preserve">I did my </w:t>
      </w:r>
      <w:r w:rsidR="00E73899" w:rsidRPr="002275AA">
        <w:rPr>
          <w:b/>
          <w:bCs/>
          <w:sz w:val="24"/>
          <w:szCs w:val="24"/>
        </w:rPr>
        <w:t xml:space="preserve">Industrial </w:t>
      </w:r>
      <w:r w:rsidRPr="002275AA">
        <w:rPr>
          <w:b/>
          <w:bCs/>
          <w:sz w:val="24"/>
          <w:szCs w:val="24"/>
        </w:rPr>
        <w:t>Attachment</w:t>
      </w:r>
      <w:r w:rsidR="003C4F45">
        <w:rPr>
          <w:b/>
          <w:bCs/>
          <w:sz w:val="24"/>
          <w:szCs w:val="24"/>
        </w:rPr>
        <w:t xml:space="preserve"> Three months</w:t>
      </w:r>
      <w:r w:rsidRPr="002275AA">
        <w:rPr>
          <w:b/>
          <w:bCs/>
          <w:sz w:val="24"/>
          <w:szCs w:val="24"/>
        </w:rPr>
        <w:t xml:space="preserve"> in Proton Service Center.</w:t>
      </w:r>
    </w:p>
    <w:p w:rsidR="003C4F45" w:rsidRPr="003C4F45" w:rsidRDefault="003C4F45" w:rsidP="003C4F45">
      <w:pPr>
        <w:ind w:left="450"/>
        <w:jc w:val="both"/>
        <w:rPr>
          <w:b/>
          <w:bCs/>
          <w:sz w:val="24"/>
          <w:szCs w:val="24"/>
        </w:rPr>
      </w:pPr>
    </w:p>
    <w:p w:rsidR="0001204B" w:rsidRPr="00DD7838" w:rsidRDefault="0001204B" w:rsidP="0001204B">
      <w:pPr>
        <w:rPr>
          <w:b/>
          <w:bCs/>
          <w:sz w:val="24"/>
          <w:szCs w:val="24"/>
        </w:rPr>
      </w:pPr>
    </w:p>
    <w:p w:rsidR="0001204B" w:rsidRPr="00DD7838" w:rsidRDefault="00226335" w:rsidP="0001204B">
      <w:pPr>
        <w:jc w:val="both"/>
        <w:rPr>
          <w:b/>
          <w:bCs/>
          <w:color w:val="000000"/>
          <w:sz w:val="28"/>
          <w:szCs w:val="24"/>
        </w:rPr>
      </w:pPr>
      <w:r w:rsidRPr="00226335">
        <w:rPr>
          <w:b/>
          <w:bCs/>
          <w:noProof/>
          <w:color w:val="000000"/>
          <w:szCs w:val="24"/>
          <w:lang w:val="en-US" w:eastAsia="en-US"/>
        </w:rPr>
        <w:pict>
          <v:group id="_x0000_s1042" style="position:absolute;left:0;text-align:left;margin-left:-6.1pt;margin-top:1.4pt;width:478.25pt;height:17.05pt;z-index:251657728" coordorigin="933,4483" coordsize="9565,341" filled="f" stroked="f">
            <v:fill on="f"/>
            <v:stroke on="f"/>
            <v:roundrect id="_x0000_s1043" style="position:absolute;left:933;top:4483;width:318;height:341;mso-position-horizontal-relative:page;mso-position-vertical-relative:page" arcsize="10923f" o:preferrelative="t" fillcolor="#f2f2f2" strokecolor="#8db3e2" strokeweight="5pt"/>
            <v:shape id="_x0000_s1044" type="#_x0000_t32" style="position:absolute;left:1419;top:4813;width:9079;height:0;mso-position-horizontal-relative:page;mso-position-vertical-relative:page" o:preferrelative="t" filled="t" strokecolor="#548dd4" strokeweight="1pt"/>
            <v:shape id="_x0000_s1045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01204B" w:rsidRPr="00DD7838">
        <w:rPr>
          <w:b/>
          <w:bCs/>
          <w:color w:val="000000"/>
          <w:sz w:val="28"/>
          <w:szCs w:val="24"/>
        </w:rPr>
        <w:t xml:space="preserve">     Computer Literacy</w:t>
      </w:r>
    </w:p>
    <w:p w:rsidR="0001204B" w:rsidRPr="00DD7838" w:rsidRDefault="0001204B" w:rsidP="0001204B">
      <w:pPr>
        <w:jc w:val="both"/>
        <w:rPr>
          <w:b/>
          <w:bCs/>
          <w:sz w:val="24"/>
          <w:szCs w:val="24"/>
        </w:rPr>
      </w:pPr>
    </w:p>
    <w:p w:rsidR="0001204B" w:rsidRPr="003C4F45" w:rsidRDefault="0001204B" w:rsidP="003C4F45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 xml:space="preserve">Package </w:t>
      </w:r>
      <w:r w:rsidR="00BF7ACE" w:rsidRPr="00DD7838">
        <w:rPr>
          <w:b/>
          <w:bCs/>
          <w:sz w:val="24"/>
          <w:szCs w:val="24"/>
        </w:rPr>
        <w:t>Program:</w:t>
      </w:r>
      <w:r w:rsidRPr="00DD7838">
        <w:rPr>
          <w:b/>
          <w:bCs/>
          <w:sz w:val="24"/>
          <w:szCs w:val="24"/>
        </w:rPr>
        <w:t xml:space="preserve"> </w:t>
      </w:r>
      <w:r w:rsidR="00F45D48">
        <w:rPr>
          <w:b/>
          <w:bCs/>
          <w:sz w:val="24"/>
          <w:szCs w:val="24"/>
        </w:rPr>
        <w:t>MS</w:t>
      </w:r>
      <w:r w:rsidRPr="00DD7838">
        <w:rPr>
          <w:b/>
          <w:bCs/>
          <w:sz w:val="24"/>
          <w:szCs w:val="24"/>
        </w:rPr>
        <w:t xml:space="preserve"> Word</w:t>
      </w:r>
      <w:r w:rsidR="00F45D48">
        <w:rPr>
          <w:b/>
          <w:bCs/>
          <w:sz w:val="24"/>
          <w:szCs w:val="24"/>
        </w:rPr>
        <w:t xml:space="preserve">, MS Excel. </w:t>
      </w:r>
    </w:p>
    <w:p w:rsidR="0001204B" w:rsidRPr="00DD7838" w:rsidRDefault="0001204B" w:rsidP="0001204B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Others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</w:r>
      <w:r w:rsidR="00456999" w:rsidRPr="00DD7838">
        <w:rPr>
          <w:b/>
          <w:bCs/>
          <w:sz w:val="24"/>
          <w:szCs w:val="24"/>
        </w:rPr>
        <w:t xml:space="preserve">  </w:t>
      </w:r>
      <w:r w:rsidRPr="00DD7838">
        <w:rPr>
          <w:b/>
          <w:bCs/>
          <w:sz w:val="24"/>
          <w:szCs w:val="24"/>
        </w:rPr>
        <w:t>: E-mail and Internet Browsing</w:t>
      </w:r>
    </w:p>
    <w:p w:rsidR="003C4F45" w:rsidRPr="00DD7838" w:rsidRDefault="003C4F45">
      <w:pPr>
        <w:spacing w:after="200" w:line="276" w:lineRule="auto"/>
        <w:rPr>
          <w:b/>
          <w:bCs/>
          <w:sz w:val="20"/>
          <w:szCs w:val="24"/>
        </w:rPr>
      </w:pPr>
    </w:p>
    <w:p w:rsidR="00AB365B" w:rsidRDefault="00AB365B" w:rsidP="00AB365B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B365B" w:rsidRPr="00DD7838" w:rsidRDefault="00AB365B" w:rsidP="00AB365B">
      <w:pPr>
        <w:ind w:left="45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en-US" w:eastAsia="en-US"/>
        </w:rPr>
        <w:pict>
          <v:group id="_x0000_s1046" style="position:absolute;left:0;text-align:left;margin-left:-5pt;margin-top:.2pt;width:478.25pt;height:18pt;z-index:251660800" coordorigin="933,4483" coordsize="9565,341" o:preferrelative="t" filled="f" stroked="f">
            <v:fill on="f"/>
            <v:stroke on="f"/>
            <v:roundrect id="_x0000_s1047" style="position:absolute;left:933;top:4483;width:318;height:341;mso-position-horizontal-relative:page;mso-position-vertical-relative:page" arcsize="10923f" o:preferrelative="t" fillcolor="#f2f2f2" strokecolor="#8db3e2" strokeweight="5pt"/>
            <v:shape id="_x0000_s1048" type="#_x0000_t32" style="position:absolute;left:1419;top:4813;width:9079;height:0;mso-position-horizontal-relative:page;mso-position-vertical-relative:page" o:preferrelative="t" filled="t" strokecolor="#548dd4" strokeweight="1pt"/>
            <v:shape id="_x0000_s1049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Pr="00DD7838">
        <w:rPr>
          <w:b/>
          <w:bCs/>
          <w:sz w:val="28"/>
          <w:szCs w:val="24"/>
        </w:rPr>
        <w:t>Working Experience</w:t>
      </w:r>
      <w:r>
        <w:rPr>
          <w:b/>
          <w:bCs/>
          <w:sz w:val="28"/>
          <w:szCs w:val="24"/>
        </w:rPr>
        <w:t xml:space="preserve"> (1</w:t>
      </w:r>
      <w:r w:rsidRPr="00DD7838">
        <w:rPr>
          <w:b/>
          <w:bCs/>
          <w:sz w:val="28"/>
          <w:szCs w:val="24"/>
        </w:rPr>
        <w:t>)</w:t>
      </w:r>
    </w:p>
    <w:p w:rsidR="00AB365B" w:rsidRPr="00DD7838" w:rsidRDefault="00AB365B" w:rsidP="00AB365B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Area of Experience</w:t>
      </w:r>
      <w:r w:rsidR="008431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Mechanical and Electrical Maintenance.</w:t>
      </w:r>
    </w:p>
    <w:p w:rsidR="00AB365B" w:rsidRPr="00DD7838" w:rsidRDefault="00AB365B" w:rsidP="00AB365B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Company Name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Unilon Textiles Ltd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B365B" w:rsidRPr="00DD7838" w:rsidRDefault="00AB365B" w:rsidP="00AB365B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Designation   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Assistant Engineer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(Mechanical &amp; Electrical)</w:t>
      </w:r>
    </w:p>
    <w:p w:rsidR="00AB365B" w:rsidRDefault="00AB365B" w:rsidP="00AB365B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Service Length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18.12.2021 to till now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73899" w:rsidRDefault="00E73899" w:rsidP="00E73899">
      <w:pPr>
        <w:jc w:val="both"/>
        <w:rPr>
          <w:b/>
          <w:bCs/>
          <w:sz w:val="20"/>
          <w:szCs w:val="24"/>
        </w:rPr>
      </w:pPr>
    </w:p>
    <w:p w:rsidR="00AB365B" w:rsidRPr="00AB365B" w:rsidRDefault="00AB365B" w:rsidP="00AB365B"/>
    <w:p w:rsidR="00E73899" w:rsidRPr="00DD7838" w:rsidRDefault="00226335" w:rsidP="00E73899">
      <w:pPr>
        <w:ind w:left="45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en-US" w:eastAsia="en-US"/>
        </w:rPr>
        <w:pict>
          <v:group id="_x0000_s1050" style="position:absolute;left:0;text-align:left;margin-left:-5pt;margin-top:.2pt;width:478.25pt;height:18pt;z-index:251652608" coordorigin="933,4483" coordsize="9565,341" filled="f" stroked="f">
            <v:fill on="f"/>
            <v:stroke on="f"/>
            <v:roundrect id="_x0000_s1051" style="position:absolute;left:933;top:4483;width:318;height:341;mso-position-horizontal-relative:page;mso-position-vertical-relative:page" arcsize="10923f" o:preferrelative="t" fillcolor="#f2f2f2" strokecolor="#8db3e2" strokeweight="5pt"/>
            <v:shape id="_x0000_s1052" type="#_x0000_t32" style="position:absolute;left:1419;top:4813;width:9079;height:0;mso-position-horizontal-relative:page;mso-position-vertical-relative:page" o:preferrelative="t" filled="t" strokecolor="#548dd4" strokeweight="1pt"/>
            <v:shape id="_x0000_s1053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sz w:val="28"/>
          <w:szCs w:val="24"/>
        </w:rPr>
        <w:t>Working Experience</w:t>
      </w:r>
      <w:r w:rsidR="00AB365B">
        <w:rPr>
          <w:b/>
          <w:bCs/>
          <w:sz w:val="28"/>
          <w:szCs w:val="24"/>
        </w:rPr>
        <w:t xml:space="preserve"> (2</w:t>
      </w:r>
      <w:r w:rsidR="00485BC5" w:rsidRPr="00DD7838">
        <w:rPr>
          <w:b/>
          <w:bCs/>
          <w:sz w:val="28"/>
          <w:szCs w:val="24"/>
        </w:rPr>
        <w:t>)</w:t>
      </w:r>
    </w:p>
    <w:p w:rsidR="00E73899" w:rsidRPr="00DD7838" w:rsidRDefault="00E73899" w:rsidP="00E73899">
      <w:pPr>
        <w:pStyle w:val="NormalTahoma"/>
        <w:ind w:left="450"/>
        <w:jc w:val="both"/>
        <w:rPr>
          <w:rFonts w:ascii="Times New Roman" w:hAnsi="Times New Roman" w:cs="Times New Roman"/>
          <w:b/>
          <w:bCs/>
        </w:rPr>
      </w:pPr>
    </w:p>
    <w:p w:rsidR="00E73899" w:rsidRPr="00DD7838" w:rsidRDefault="00485BC5" w:rsidP="00485BC5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Area of </w:t>
      </w:r>
      <w:r w:rsidR="00AB365B" w:rsidRPr="00DD7838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8431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65B" w:rsidRPr="00DD78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56999">
        <w:rPr>
          <w:rFonts w:ascii="Times New Roman" w:hAnsi="Times New Roman" w:cs="Times New Roman" w:hint="cs"/>
          <w:b/>
          <w:bCs/>
          <w:sz w:val="24"/>
          <w:szCs w:val="24"/>
          <w:cs/>
          <w:lang w:bidi="bn-BD"/>
        </w:rPr>
        <w:t xml:space="preserve"> </w:t>
      </w:r>
      <w:r w:rsidR="00456999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        </w:t>
      </w:r>
      <w:r w:rsidR="00DD7838"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Mechanical </w:t>
      </w:r>
      <w:r w:rsidR="00456999"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and Electrical </w:t>
      </w:r>
      <w:r w:rsidR="003C4F45">
        <w:rPr>
          <w:rFonts w:ascii="Times New Roman" w:hAnsi="Times New Roman" w:cs="Times New Roman"/>
          <w:b/>
          <w:bCs/>
          <w:sz w:val="24"/>
          <w:szCs w:val="24"/>
        </w:rPr>
        <w:t>Maintenance</w:t>
      </w:r>
      <w:r w:rsidR="00B3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85BC5" w:rsidRPr="00DD7838" w:rsidRDefault="00485BC5" w:rsidP="00485BC5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Company Name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50E3">
        <w:rPr>
          <w:rFonts w:ascii="Times New Roman" w:hAnsi="Times New Roman" w:cs="Times New Roman"/>
          <w:b/>
          <w:bCs/>
          <w:sz w:val="24"/>
          <w:szCs w:val="24"/>
        </w:rPr>
        <w:t xml:space="preserve">Opex </w:t>
      </w:r>
      <w:r w:rsidR="00641606">
        <w:rPr>
          <w:rFonts w:ascii="Times New Roman" w:hAnsi="Times New Roman" w:cs="Times New Roman"/>
          <w:b/>
          <w:bCs/>
          <w:sz w:val="24"/>
          <w:szCs w:val="24"/>
        </w:rPr>
        <w:t xml:space="preserve">&amp; </w:t>
      </w:r>
      <w:r w:rsidR="003C4F45">
        <w:rPr>
          <w:rFonts w:ascii="Times New Roman" w:hAnsi="Times New Roman" w:cs="Times New Roman"/>
          <w:b/>
          <w:bCs/>
          <w:sz w:val="24"/>
          <w:szCs w:val="24"/>
        </w:rPr>
        <w:t>Sinha Textile Group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85BC5" w:rsidRPr="00DD7838" w:rsidRDefault="00B35CE0" w:rsidP="00485BC5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Designation  </w:t>
      </w:r>
      <w:r w:rsidR="00485BC5"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485BC5" w:rsidRPr="00DD7838">
        <w:rPr>
          <w:rFonts w:ascii="Times New Roman" w:hAnsi="Times New Roman" w:cs="Times New Roman"/>
          <w:b/>
          <w:bCs/>
          <w:sz w:val="24"/>
          <w:szCs w:val="24"/>
        </w:rPr>
        <w:tab/>
        <w:t>Assistant Engineer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(Mechanical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6999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Electrical</w:t>
      </w:r>
      <w:r w:rsidR="0045699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85BC5" w:rsidRDefault="00485BC5" w:rsidP="00485BC5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Service Length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3C4F45">
        <w:rPr>
          <w:rFonts w:ascii="Times New Roman" w:hAnsi="Times New Roman" w:cs="Times New Roman"/>
          <w:b/>
          <w:bCs/>
          <w:sz w:val="24"/>
          <w:szCs w:val="24"/>
        </w:rPr>
        <w:t xml:space="preserve">           01.02.2016 to 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>07.12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:rsidR="00E97F77" w:rsidRDefault="00E97F77" w:rsidP="00485BC5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F77" w:rsidRPr="00DD7838" w:rsidRDefault="00E97F77" w:rsidP="00E97F77">
      <w:pPr>
        <w:ind w:left="45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en-US" w:eastAsia="en-US"/>
        </w:rPr>
        <w:pict>
          <v:group id="_x0000_s1054" style="position:absolute;left:0;text-align:left;margin-left:-5pt;margin-top:.2pt;width:478.25pt;height:18pt;z-index:251658752" coordorigin="933,4483" coordsize="9565,341" o:preferrelative="t" filled="f" stroked="f">
            <v:fill on="f"/>
            <v:stroke on="f"/>
            <v:roundrect id="_x0000_s1055" style="position:absolute;left:933;top:4483;width:318;height:341;mso-position-horizontal-relative:page;mso-position-vertical-relative:page" arcsize="10923f" o:preferrelative="t" fillcolor="#f2f2f2" strokecolor="#8db3e2" strokeweight="5pt"/>
            <v:shape id="_x0000_s1056" type="#_x0000_t32" style="position:absolute;left:1419;top:4813;width:9079;height:0;mso-position-horizontal-relative:page;mso-position-vertical-relative:page" o:preferrelative="t" filled="t" strokecolor="#548dd4" strokeweight="1pt"/>
            <v:shape id="_x0000_s1057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Pr="00DD7838">
        <w:rPr>
          <w:b/>
          <w:bCs/>
          <w:sz w:val="28"/>
          <w:szCs w:val="24"/>
        </w:rPr>
        <w:t>Working Experience</w:t>
      </w:r>
      <w:r>
        <w:rPr>
          <w:b/>
          <w:bCs/>
          <w:sz w:val="28"/>
          <w:szCs w:val="24"/>
        </w:rPr>
        <w:t xml:space="preserve"> (</w:t>
      </w:r>
      <w:r w:rsidR="00AB365B">
        <w:rPr>
          <w:b/>
          <w:bCs/>
          <w:sz w:val="28"/>
          <w:szCs w:val="24"/>
        </w:rPr>
        <w:t>3</w:t>
      </w:r>
      <w:r w:rsidRPr="00DD7838">
        <w:rPr>
          <w:b/>
          <w:bCs/>
          <w:sz w:val="28"/>
          <w:szCs w:val="24"/>
        </w:rPr>
        <w:t>)</w:t>
      </w:r>
    </w:p>
    <w:p w:rsidR="00E97F77" w:rsidRPr="00DD7838" w:rsidRDefault="00E97F77" w:rsidP="00E97F77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Area of </w:t>
      </w:r>
      <w:r w:rsidR="00AB365B" w:rsidRPr="00DD7838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8431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65B" w:rsidRPr="00DD78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Mechanical </w:t>
      </w:r>
      <w:r w:rsidR="00456999" w:rsidRPr="00DD7838">
        <w:rPr>
          <w:rFonts w:ascii="Times New Roman" w:hAnsi="Times New Roman" w:cs="Times New Roman"/>
          <w:b/>
          <w:bCs/>
          <w:sz w:val="24"/>
          <w:szCs w:val="24"/>
        </w:rPr>
        <w:t>and Electrical Maintenance.</w:t>
      </w:r>
    </w:p>
    <w:p w:rsidR="00E97F77" w:rsidRPr="00DD7838" w:rsidRDefault="00E97F77" w:rsidP="00E97F77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Company Name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5A5C">
        <w:rPr>
          <w:rFonts w:ascii="Times New Roman" w:hAnsi="Times New Roman" w:cs="Times New Roman"/>
          <w:b/>
          <w:bCs/>
          <w:sz w:val="24"/>
          <w:szCs w:val="24"/>
        </w:rPr>
        <w:t xml:space="preserve">Opex &amp; </w:t>
      </w:r>
      <w:r>
        <w:rPr>
          <w:rFonts w:ascii="Times New Roman" w:hAnsi="Times New Roman" w:cs="Times New Roman"/>
          <w:b/>
          <w:bCs/>
          <w:sz w:val="24"/>
          <w:szCs w:val="24"/>
        </w:rPr>
        <w:t>Sinha Textile Group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97F77" w:rsidRPr="00DD7838" w:rsidRDefault="00B35CE0" w:rsidP="00E97F77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Designation   </w:t>
      </w:r>
      <w:r w:rsidR="00E97F77"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E97F77" w:rsidRPr="00DD78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97F77">
        <w:rPr>
          <w:rFonts w:ascii="Times New Roman" w:hAnsi="Times New Roman" w:cs="Times New Roman"/>
          <w:b/>
          <w:bCs/>
          <w:sz w:val="24"/>
          <w:szCs w:val="24"/>
        </w:rPr>
        <w:t>Sub-</w:t>
      </w:r>
      <w:r w:rsidR="00E97F77" w:rsidRPr="00DD7838">
        <w:rPr>
          <w:rFonts w:ascii="Times New Roman" w:hAnsi="Times New Roman" w:cs="Times New Roman"/>
          <w:b/>
          <w:bCs/>
          <w:sz w:val="24"/>
          <w:szCs w:val="24"/>
        </w:rPr>
        <w:t>Assistant Engineer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7F77">
        <w:rPr>
          <w:rFonts w:ascii="Times New Roman" w:hAnsi="Times New Roman" w:cs="Times New Roman"/>
          <w:b/>
          <w:bCs/>
          <w:sz w:val="24"/>
          <w:szCs w:val="24"/>
        </w:rPr>
        <w:t>(Mechanical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6999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6999">
        <w:rPr>
          <w:rFonts w:ascii="Times New Roman" w:hAnsi="Times New Roman" w:cs="Times New Roman"/>
          <w:b/>
          <w:bCs/>
          <w:sz w:val="24"/>
          <w:szCs w:val="24"/>
        </w:rPr>
        <w:t>Electrical)</w:t>
      </w:r>
    </w:p>
    <w:p w:rsidR="00E97F77" w:rsidRDefault="00E97F77" w:rsidP="00E97F77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Service Length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533596">
        <w:rPr>
          <w:rFonts w:ascii="Times New Roman" w:hAnsi="Times New Roman" w:cs="Times New Roman"/>
          <w:b/>
          <w:bCs/>
          <w:sz w:val="24"/>
          <w:szCs w:val="24"/>
        </w:rPr>
        <w:t>11.05.2013 to 01.31.2016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B365B" w:rsidRDefault="00AB365B" w:rsidP="00AB365B"/>
    <w:p w:rsidR="0020543A" w:rsidRPr="00DD7838" w:rsidRDefault="0020543A" w:rsidP="0020543A">
      <w:pPr>
        <w:ind w:left="45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en-US" w:eastAsia="en-US"/>
        </w:rPr>
        <w:pict>
          <v:group id="_x0000_s1058" style="position:absolute;left:0;text-align:left;margin-left:-5pt;margin-top:.2pt;width:478.25pt;height:18pt;z-index:251661824" coordorigin="933,4483" coordsize="9565,341" filled="f" stroked="f">
            <v:fill on="f"/>
            <v:stroke on="f"/>
            <v:roundrect id="_x0000_s1059" style="position:absolute;left:933;top:4483;width:318;height:341;mso-position-horizontal-relative:page;mso-position-vertical-relative:page" arcsize="10923f" o:preferrelative="t" fillcolor="#f2f2f2" strokecolor="#8db3e2" strokeweight="5pt"/>
            <v:shape id="_x0000_s1060" type="#_x0000_t32" style="position:absolute;left:1419;top:4813;width:9079;height:0;mso-position-horizontal-relative:page;mso-position-vertical-relative:page" o:preferrelative="t" filled="t" strokecolor="#548dd4" strokeweight="1pt"/>
            <v:shape id="_x0000_s1061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>
        <w:rPr>
          <w:b/>
          <w:bCs/>
          <w:sz w:val="28"/>
          <w:szCs w:val="24"/>
        </w:rPr>
        <w:t>Working Experience (4</w:t>
      </w:r>
      <w:r w:rsidRPr="00DD7838">
        <w:rPr>
          <w:b/>
          <w:bCs/>
          <w:sz w:val="28"/>
          <w:szCs w:val="24"/>
        </w:rPr>
        <w:t>)</w:t>
      </w:r>
    </w:p>
    <w:p w:rsidR="0020543A" w:rsidRPr="00DD7838" w:rsidRDefault="0020543A" w:rsidP="0020543A">
      <w:pPr>
        <w:pStyle w:val="NormalTahoma"/>
        <w:ind w:left="450"/>
        <w:jc w:val="both"/>
        <w:rPr>
          <w:rFonts w:ascii="Times New Roman" w:hAnsi="Times New Roman" w:cs="Times New Roman"/>
          <w:b/>
          <w:bCs/>
        </w:rPr>
      </w:pPr>
    </w:p>
    <w:p w:rsidR="0020543A" w:rsidRPr="00EB71A9" w:rsidRDefault="0020543A" w:rsidP="0020543A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Area of Experience :      </w:t>
      </w:r>
      <w:r w:rsidR="00EB71A9" w:rsidRPr="00DD7838">
        <w:rPr>
          <w:rFonts w:ascii="Times New Roman" w:hAnsi="Times New Roman" w:cs="Times New Roman"/>
          <w:b/>
          <w:bCs/>
          <w:sz w:val="24"/>
          <w:szCs w:val="24"/>
        </w:rPr>
        <w:t>Mechanical and Electrical Maintenance.</w:t>
      </w:r>
    </w:p>
    <w:p w:rsidR="0020543A" w:rsidRPr="00DD7838" w:rsidRDefault="0020543A" w:rsidP="0020543A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Company Name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Ahsan Composite</w:t>
      </w:r>
      <w:r w:rsidR="00EB71A9">
        <w:rPr>
          <w:rFonts w:ascii="Times New Roman" w:hAnsi="Times New Roman" w:cs="Times New Roman"/>
          <w:b/>
          <w:bCs/>
          <w:sz w:val="24"/>
          <w:szCs w:val="24"/>
        </w:rPr>
        <w:t xml:space="preserve"> Ltd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0543A" w:rsidRPr="00DD7838" w:rsidRDefault="0020543A" w:rsidP="0020543A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Position held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Sub-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Assistant Engineer</w:t>
      </w:r>
      <w:r w:rsidR="00EB71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(Mechanical&amp; Electrical)</w:t>
      </w:r>
    </w:p>
    <w:p w:rsidR="0020543A" w:rsidRPr="00DD7838" w:rsidRDefault="0020543A" w:rsidP="0020543A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Service Length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01.11.2012 to 08.05.2013.</w:t>
      </w:r>
    </w:p>
    <w:p w:rsidR="00AB365B" w:rsidRPr="00AB365B" w:rsidRDefault="00AB365B" w:rsidP="00AB365B"/>
    <w:p w:rsidR="00485BC5" w:rsidRPr="00F45D48" w:rsidRDefault="00485BC5" w:rsidP="00F45D48">
      <w:pPr>
        <w:ind w:left="450"/>
        <w:jc w:val="both"/>
        <w:rPr>
          <w:b/>
          <w:bCs/>
          <w:sz w:val="28"/>
          <w:szCs w:val="24"/>
        </w:rPr>
      </w:pPr>
      <w:r w:rsidRPr="00F45D48">
        <w:rPr>
          <w:b/>
          <w:bCs/>
          <w:sz w:val="28"/>
          <w:szCs w:val="24"/>
        </w:rPr>
        <w:t>Major Responsibilities</w:t>
      </w:r>
      <w:r w:rsidR="00456999" w:rsidRPr="00F45D48">
        <w:rPr>
          <w:b/>
          <w:bCs/>
          <w:sz w:val="28"/>
          <w:szCs w:val="24"/>
        </w:rPr>
        <w:t>:-</w:t>
      </w:r>
    </w:p>
    <w:p w:rsidR="00485BC5" w:rsidRDefault="003C4F45" w:rsidP="00EB71A9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Knit Dyeing &amp; Finishing Maintenance of Production Machinery Such as </w:t>
      </w:r>
      <w:r w:rsidR="00794183">
        <w:rPr>
          <w:rFonts w:ascii="Times New Roman" w:hAnsi="Times New Roman" w:cs="Times New Roman"/>
          <w:b/>
          <w:bCs/>
          <w:sz w:val="24"/>
          <w:szCs w:val="24"/>
        </w:rPr>
        <w:t>……</w:t>
      </w:r>
    </w:p>
    <w:p w:rsidR="00EC2F8B" w:rsidRDefault="00456999" w:rsidP="00A864B6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Motor controlling such as(Direct Online starter,</w:t>
      </w:r>
      <w:r w:rsidR="00EB71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Star-Delta starter,</w:t>
      </w:r>
      <w:r w:rsidR="00546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Motor reversed and Forward)Motor</w:t>
      </w:r>
      <w:r w:rsidR="0054663D">
        <w:rPr>
          <w:rFonts w:ascii="Times New Roman" w:hAnsi="Times New Roman" w:cs="Times New Roman"/>
          <w:b/>
          <w:bCs/>
          <w:sz w:val="24"/>
          <w:szCs w:val="24"/>
        </w:rPr>
        <w:t xml:space="preserve"> fault check,</w:t>
      </w:r>
      <w:r w:rsidR="00EB71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663D">
        <w:rPr>
          <w:rFonts w:ascii="Times New Roman" w:hAnsi="Times New Roman" w:cs="Times New Roman"/>
          <w:b/>
          <w:bCs/>
          <w:sz w:val="24"/>
          <w:szCs w:val="24"/>
        </w:rPr>
        <w:t xml:space="preserve">MDM and SDB Board </w:t>
      </w:r>
      <w:r>
        <w:rPr>
          <w:rFonts w:ascii="Times New Roman" w:hAnsi="Times New Roman" w:cs="Times New Roman"/>
          <w:b/>
          <w:bCs/>
          <w:sz w:val="24"/>
          <w:szCs w:val="24"/>
        </w:rPr>
        <w:t>Trobule shooting, Inverter parameter setti</w:t>
      </w:r>
      <w:r w:rsidR="0054663D">
        <w:rPr>
          <w:rFonts w:ascii="Times New Roman" w:hAnsi="Times New Roman" w:cs="Times New Roman"/>
          <w:b/>
          <w:bCs/>
          <w:sz w:val="24"/>
          <w:szCs w:val="24"/>
        </w:rPr>
        <w:t xml:space="preserve">ng, load line calculation, </w:t>
      </w:r>
      <w:r>
        <w:rPr>
          <w:rFonts w:ascii="Times New Roman" w:hAnsi="Times New Roman" w:cs="Times New Roman"/>
          <w:b/>
          <w:bCs/>
          <w:sz w:val="24"/>
          <w:szCs w:val="24"/>
        </w:rPr>
        <w:t>House wiring</w:t>
      </w:r>
      <w:r w:rsidR="0043228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864B6" w:rsidRPr="00A864B6" w:rsidRDefault="00A864B6" w:rsidP="00A864B6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4B6">
        <w:rPr>
          <w:rFonts w:ascii="Times New Roman" w:hAnsi="Times New Roman" w:cs="Times New Roman"/>
          <w:b/>
          <w:bCs/>
          <w:sz w:val="24"/>
          <w:szCs w:val="24"/>
        </w:rPr>
        <w:t>Pipe line installation</w:t>
      </w:r>
      <w:r w:rsidR="00432288" w:rsidRPr="00A864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C2F8B">
        <w:rPr>
          <w:rFonts w:ascii="Times New Roman" w:hAnsi="Times New Roman" w:cs="Times New Roman"/>
          <w:b/>
          <w:bCs/>
          <w:sz w:val="24"/>
          <w:szCs w:val="24"/>
        </w:rPr>
        <w:t>Steam line &amp; water line servicing</w:t>
      </w:r>
      <w:r w:rsidR="00AD7CBC">
        <w:rPr>
          <w:rFonts w:ascii="Times New Roman" w:hAnsi="Times New Roman" w:cs="Times New Roman"/>
          <w:b/>
          <w:bCs/>
          <w:sz w:val="24"/>
          <w:szCs w:val="24"/>
        </w:rPr>
        <w:t>, all types of motor bearing change</w:t>
      </w:r>
      <w:r w:rsidR="00432288">
        <w:rPr>
          <w:rFonts w:ascii="Times New Roman" w:hAnsi="Times New Roman" w:cs="Times New Roman"/>
          <w:b/>
          <w:bCs/>
          <w:sz w:val="24"/>
          <w:szCs w:val="24"/>
        </w:rPr>
        <w:t xml:space="preserve">, Centrifugal pump mechanical seal change </w:t>
      </w:r>
      <w:r w:rsidR="00456999">
        <w:rPr>
          <w:rFonts w:ascii="Times New Roman" w:hAnsi="Times New Roman" w:cs="Times New Roman"/>
          <w:b/>
          <w:bCs/>
          <w:sz w:val="24"/>
          <w:szCs w:val="24"/>
        </w:rPr>
        <w:t>etc.</w:t>
      </w:r>
    </w:p>
    <w:p w:rsidR="00A864B6" w:rsidRPr="00F45D48" w:rsidRDefault="00A864B6" w:rsidP="00F45D48">
      <w:pPr>
        <w:pStyle w:val="NormalTahoma"/>
        <w:ind w:left="630"/>
        <w:jc w:val="both"/>
        <w:rPr>
          <w:rFonts w:ascii="Times New Roman" w:hAnsi="Times New Roman" w:cs="Times New Roman"/>
          <w:b/>
          <w:bCs/>
          <w:sz w:val="20"/>
          <w:szCs w:val="24"/>
        </w:rPr>
      </w:pPr>
    </w:p>
    <w:p w:rsidR="00A864B6" w:rsidRPr="00F45D48" w:rsidRDefault="00432288" w:rsidP="00F45D48">
      <w:pPr>
        <w:pStyle w:val="NormalTahoma"/>
        <w:ind w:left="45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45D48">
        <w:rPr>
          <w:rFonts w:ascii="Times New Roman" w:hAnsi="Times New Roman" w:cs="Times New Roman"/>
          <w:b/>
          <w:bCs/>
          <w:sz w:val="28"/>
          <w:szCs w:val="24"/>
        </w:rPr>
        <w:t xml:space="preserve">Types of </w:t>
      </w:r>
      <w:r w:rsidR="00F45D48" w:rsidRPr="00F45D48">
        <w:rPr>
          <w:rFonts w:ascii="Times New Roman" w:hAnsi="Times New Roman" w:cs="Times New Roman"/>
          <w:b/>
          <w:bCs/>
          <w:sz w:val="28"/>
          <w:szCs w:val="24"/>
        </w:rPr>
        <w:t>machineries</w:t>
      </w:r>
      <w:r w:rsidRPr="00F45D48">
        <w:rPr>
          <w:rFonts w:ascii="Times New Roman" w:hAnsi="Times New Roman" w:cs="Times New Roman"/>
          <w:b/>
          <w:bCs/>
          <w:sz w:val="28"/>
          <w:szCs w:val="24"/>
        </w:rPr>
        <w:t>:-</w:t>
      </w:r>
    </w:p>
    <w:p w:rsidR="00A864B6" w:rsidRDefault="00A864B6" w:rsidP="00A864B6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A.K Machine Capacity 800 &amp; 600 kg.</w:t>
      </w:r>
    </w:p>
    <w:p w:rsidR="00794183" w:rsidRDefault="00794183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Fongs Machine 2000 Hongkong</w:t>
      </w:r>
      <w:r w:rsidR="00F45D4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Capacity </w:t>
      </w:r>
      <w:r w:rsidR="00A864B6">
        <w:rPr>
          <w:rFonts w:ascii="Times New Roman" w:hAnsi="Times New Roman" w:cs="Times New Roman"/>
          <w:b/>
          <w:bCs/>
          <w:sz w:val="24"/>
          <w:szCs w:val="24"/>
        </w:rPr>
        <w:t xml:space="preserve">1000, </w:t>
      </w:r>
      <w:r>
        <w:rPr>
          <w:rFonts w:ascii="Times New Roman" w:hAnsi="Times New Roman" w:cs="Times New Roman"/>
          <w:b/>
          <w:bCs/>
          <w:sz w:val="24"/>
          <w:szCs w:val="24"/>
        </w:rPr>
        <w:t>600,</w:t>
      </w:r>
      <w:r w:rsidR="00A864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300 &amp; 50 kg.</w:t>
      </w:r>
    </w:p>
    <w:p w:rsidR="004C7158" w:rsidRDefault="004C7158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Stenter Machine Moenus Krantz K30 Germany.</w:t>
      </w:r>
    </w:p>
    <w:p w:rsidR="004C7158" w:rsidRPr="004C7158" w:rsidRDefault="00794183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Techninox Machine Portugal Capacity 1000 &amp; 1200 Kg.</w:t>
      </w:r>
    </w:p>
    <w:p w:rsidR="00794183" w:rsidRDefault="00794183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 Compacting Machine, Ferraro Italy.</w:t>
      </w:r>
    </w:p>
    <w:p w:rsidR="00794183" w:rsidRDefault="0020543A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Tubetex Pa</w:t>
      </w:r>
      <w:r w:rsidR="00794183">
        <w:rPr>
          <w:rFonts w:ascii="Times New Roman" w:hAnsi="Times New Roman" w:cs="Times New Roman"/>
          <w:b/>
          <w:bCs/>
          <w:sz w:val="24"/>
          <w:szCs w:val="24"/>
        </w:rPr>
        <w:t>dder  &amp; Compactor Machine Tube Tex USA.</w:t>
      </w:r>
    </w:p>
    <w:p w:rsidR="004C7158" w:rsidRDefault="004C7158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Wet </w:t>
      </w:r>
      <w:r w:rsidR="0020543A">
        <w:rPr>
          <w:rFonts w:ascii="Times New Roman" w:hAnsi="Times New Roman" w:cs="Times New Roman"/>
          <w:b/>
          <w:bCs/>
          <w:sz w:val="24"/>
          <w:szCs w:val="24"/>
        </w:rPr>
        <w:t>Silting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Machine, EL Italy &amp; Dry </w:t>
      </w:r>
      <w:r w:rsidR="0020543A">
        <w:rPr>
          <w:rFonts w:ascii="Times New Roman" w:hAnsi="Times New Roman" w:cs="Times New Roman"/>
          <w:b/>
          <w:bCs/>
          <w:sz w:val="24"/>
          <w:szCs w:val="24"/>
        </w:rPr>
        <w:t>Silting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Machine Fongs,</w:t>
      </w:r>
      <w:r w:rsidR="002054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Hongkong.</w:t>
      </w:r>
    </w:p>
    <w:p w:rsidR="00F45D48" w:rsidRDefault="00F45D48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Squeezer Machine (Corino).</w:t>
      </w:r>
    </w:p>
    <w:p w:rsidR="004C7158" w:rsidRDefault="004C7158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Dryer Machine Obermier</w:t>
      </w:r>
      <w:r w:rsidR="0043228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4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Austria</w:t>
      </w:r>
      <w:r w:rsidR="00432288">
        <w:rPr>
          <w:rFonts w:ascii="Times New Roman" w:hAnsi="Times New Roman" w:cs="Times New Roman"/>
          <w:b/>
          <w:bCs/>
          <w:sz w:val="24"/>
          <w:szCs w:val="24"/>
        </w:rPr>
        <w:t xml:space="preserve"> &amp; Lk Dryer,</w:t>
      </w:r>
      <w:r w:rsidR="00F4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2288">
        <w:rPr>
          <w:rFonts w:ascii="Times New Roman" w:hAnsi="Times New Roman" w:cs="Times New Roman"/>
          <w:b/>
          <w:bCs/>
          <w:sz w:val="24"/>
          <w:szCs w:val="24"/>
        </w:rPr>
        <w:t>Germany.</w:t>
      </w:r>
    </w:p>
    <w:p w:rsidR="004C7158" w:rsidRDefault="004C7158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Hydro </w:t>
      </w:r>
      <w:r w:rsidR="0020543A">
        <w:rPr>
          <w:rFonts w:ascii="Times New Roman" w:hAnsi="Times New Roman" w:cs="Times New Roman"/>
          <w:b/>
          <w:bCs/>
          <w:sz w:val="24"/>
          <w:szCs w:val="24"/>
        </w:rPr>
        <w:t>Extractor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Machine.</w:t>
      </w:r>
    </w:p>
    <w:p w:rsidR="007D743E" w:rsidRPr="00863134" w:rsidRDefault="0020543A" w:rsidP="00D45D90">
      <w:pPr>
        <w:pStyle w:val="NormalTahoma"/>
        <w:numPr>
          <w:ilvl w:val="4"/>
          <w:numId w:val="19"/>
        </w:numPr>
        <w:ind w:left="630"/>
        <w:jc w:val="both"/>
        <w:rPr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Sueding</w:t>
      </w:r>
      <w:r w:rsidR="00AA193D">
        <w:rPr>
          <w:rFonts w:ascii="Times New Roman" w:hAnsi="Times New Roman" w:cs="Times New Roman"/>
          <w:b/>
          <w:bCs/>
          <w:sz w:val="24"/>
          <w:szCs w:val="24"/>
        </w:rPr>
        <w:t xml:space="preserve"> Machine </w:t>
      </w:r>
      <w:r w:rsidR="00F01CB1">
        <w:rPr>
          <w:rFonts w:ascii="Times New Roman" w:hAnsi="Times New Roman" w:cs="Times New Roman"/>
          <w:b/>
          <w:bCs/>
          <w:sz w:val="24"/>
          <w:szCs w:val="24"/>
        </w:rPr>
        <w:t>Italy.</w:t>
      </w:r>
      <w:r w:rsidR="00AA1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719DC" w:rsidRPr="008719DC" w:rsidRDefault="008719DC" w:rsidP="008719DC">
      <w:pPr>
        <w:pStyle w:val="NormalTahom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:rsidR="00F60890" w:rsidRPr="008719DC" w:rsidRDefault="008719DC" w:rsidP="008719DC">
      <w:pPr>
        <w:pStyle w:val="NormalTahoma"/>
        <w:tabs>
          <w:tab w:val="left" w:pos="855"/>
        </w:tabs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US"/>
        </w:rPr>
        <w:pict>
          <v:group id="_x0000_s1062" style="position:absolute;margin-left:-5.2pt;margin-top:1.5pt;width:478.25pt;height:17.05pt;z-index:251659776" coordorigin="933,4483" coordsize="9565,341" o:preferrelative="t" filled="f" stroked="f">
            <v:fill on="f"/>
            <v:stroke on="f"/>
            <v:roundrect id="_x0000_s1063" style="position:absolute;left:933;top:4483;width:318;height:341;mso-position-horizontal-relative:page;mso-position-vertical-relative:page" arcsize="10923f" o:preferrelative="t" fillcolor="#f2f2f2" strokecolor="#8db3e2" strokeweight="5pt"/>
            <v:shape id="_x0000_s1064" type="#_x0000_t32" style="position:absolute;left:1419;top:4813;width:9079;height:0;mso-position-horizontal-relative:page;mso-position-vertical-relative:page" o:preferrelative="t" filled="t" strokecolor="#548dd4" strokeweight="1pt"/>
            <v:shape id="_x0000_s1065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8719D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Others </w:t>
      </w:r>
      <w:r w:rsidR="0020543A" w:rsidRPr="008719D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Responsibilities</w:t>
      </w:r>
    </w:p>
    <w:p w:rsidR="00E73899" w:rsidRDefault="008719DC" w:rsidP="00E73899">
      <w:pPr>
        <w:jc w:val="both"/>
        <w:rPr>
          <w:b/>
          <w:bCs/>
          <w:sz w:val="16"/>
          <w:szCs w:val="24"/>
        </w:rPr>
      </w:pPr>
      <w:r>
        <w:rPr>
          <w:b/>
          <w:bCs/>
          <w:sz w:val="16"/>
          <w:szCs w:val="24"/>
        </w:rPr>
        <w:t xml:space="preserve">  </w:t>
      </w:r>
    </w:p>
    <w:p w:rsidR="008719DC" w:rsidRPr="00863134" w:rsidRDefault="00432288" w:rsidP="00204A56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Factory power plant system monitoring.</w:t>
      </w:r>
    </w:p>
    <w:p w:rsidR="008719DC" w:rsidRPr="00863134" w:rsidRDefault="00432288" w:rsidP="00204A56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Boiler, Compressor, Generator, General Operation &amp; Trouble Shooting </w:t>
      </w:r>
      <w:r w:rsidR="00204A56">
        <w:rPr>
          <w:rFonts w:ascii="Times New Roman" w:hAnsi="Times New Roman" w:cs="Times New Roman"/>
          <w:b/>
          <w:bCs/>
          <w:sz w:val="24"/>
          <w:szCs w:val="24"/>
        </w:rPr>
        <w:t>and Servicing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719DC" w:rsidRPr="00DD7838" w:rsidRDefault="008719DC" w:rsidP="00E73899">
      <w:pPr>
        <w:jc w:val="both"/>
        <w:rPr>
          <w:b/>
          <w:bCs/>
          <w:sz w:val="16"/>
          <w:szCs w:val="24"/>
        </w:rPr>
      </w:pPr>
    </w:p>
    <w:p w:rsidR="00E73899" w:rsidRPr="00DD7838" w:rsidRDefault="00226335" w:rsidP="00E73899">
      <w:pPr>
        <w:jc w:val="both"/>
        <w:rPr>
          <w:b/>
          <w:bCs/>
          <w:color w:val="000000"/>
          <w:sz w:val="28"/>
          <w:szCs w:val="24"/>
        </w:rPr>
      </w:pPr>
      <w:r>
        <w:rPr>
          <w:b/>
          <w:bCs/>
          <w:noProof/>
          <w:color w:val="000000"/>
          <w:sz w:val="28"/>
          <w:szCs w:val="24"/>
          <w:lang w:val="en-US" w:eastAsia="en-US"/>
        </w:rPr>
        <w:pict>
          <v:group id="_x0000_s1066" style="position:absolute;left:0;text-align:left;margin-left:-2.8pt;margin-top:.5pt;width:478.25pt;height:17.05pt;z-index:251651584" coordorigin="933,4483" coordsize="9565,341" filled="f" stroked="f">
            <v:fill on="f"/>
            <v:stroke on="f"/>
            <v:roundrect id="_x0000_s1067" style="position:absolute;left:933;top:4483;width:318;height:341;mso-position-horizontal-relative:page;mso-position-vertical-relative:page" arcsize="10923f" o:preferrelative="t" fillcolor="#f2f2f2" strokecolor="#8db3e2" strokeweight="5pt"/>
            <v:shape id="_x0000_s1068" type="#_x0000_t32" style="position:absolute;left:1419;top:4813;width:9079;height:0;mso-position-horizontal-relative:page;mso-position-vertical-relative:page" o:preferrelative="t" filled="t" strokecolor="#548dd4" strokeweight="1pt"/>
            <v:shape id="_x0000_s1069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color w:val="000000"/>
          <w:sz w:val="28"/>
          <w:szCs w:val="24"/>
        </w:rPr>
        <w:t xml:space="preserve">     Language Proficiency</w:t>
      </w:r>
    </w:p>
    <w:p w:rsidR="00E73899" w:rsidRPr="00DD7838" w:rsidRDefault="00E73899" w:rsidP="00E73899">
      <w:pPr>
        <w:spacing w:line="120" w:lineRule="auto"/>
        <w:rPr>
          <w:b/>
          <w:bCs/>
        </w:rPr>
      </w:pPr>
    </w:p>
    <w:p w:rsidR="00E73899" w:rsidRPr="008017A2" w:rsidRDefault="00E73899" w:rsidP="008017A2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7A2">
        <w:rPr>
          <w:rFonts w:ascii="Times New Roman" w:hAnsi="Times New Roman" w:cs="Times New Roman"/>
          <w:b/>
          <w:bCs/>
          <w:sz w:val="24"/>
          <w:szCs w:val="24"/>
        </w:rPr>
        <w:t>English</w:t>
      </w:r>
      <w:r w:rsidRPr="008017A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17A2">
        <w:rPr>
          <w:rFonts w:ascii="Times New Roman" w:hAnsi="Times New Roman" w:cs="Times New Roman"/>
          <w:b/>
          <w:bCs/>
          <w:sz w:val="24"/>
          <w:szCs w:val="24"/>
        </w:rPr>
        <w:tab/>
        <w:t>: Fair reading, writing and speaking ability</w:t>
      </w:r>
    </w:p>
    <w:p w:rsidR="00E73899" w:rsidRPr="008017A2" w:rsidRDefault="00E73899" w:rsidP="008017A2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7A2">
        <w:rPr>
          <w:rFonts w:ascii="Times New Roman" w:hAnsi="Times New Roman" w:cs="Times New Roman"/>
          <w:b/>
          <w:bCs/>
          <w:sz w:val="24"/>
          <w:szCs w:val="24"/>
        </w:rPr>
        <w:t>Bengali</w:t>
      </w:r>
      <w:r w:rsidRPr="008017A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17A2">
        <w:rPr>
          <w:rFonts w:ascii="Times New Roman" w:hAnsi="Times New Roman" w:cs="Times New Roman"/>
          <w:b/>
          <w:bCs/>
          <w:sz w:val="24"/>
          <w:szCs w:val="24"/>
        </w:rPr>
        <w:tab/>
        <w:t>: Mother tongue.</w:t>
      </w:r>
    </w:p>
    <w:p w:rsidR="00E73899" w:rsidRPr="00DD7838" w:rsidRDefault="00E73899" w:rsidP="00E73899">
      <w:pPr>
        <w:jc w:val="both"/>
        <w:rPr>
          <w:b/>
          <w:bCs/>
          <w:sz w:val="16"/>
          <w:szCs w:val="24"/>
        </w:rPr>
      </w:pPr>
      <w:r w:rsidRPr="00DD7838">
        <w:rPr>
          <w:b/>
          <w:bCs/>
          <w:color w:val="000000"/>
          <w:sz w:val="28"/>
          <w:szCs w:val="28"/>
        </w:rPr>
        <w:t xml:space="preserve">      </w:t>
      </w:r>
    </w:p>
    <w:p w:rsidR="00E73899" w:rsidRPr="00DD7838" w:rsidRDefault="00226335" w:rsidP="00E73899">
      <w:pPr>
        <w:jc w:val="both"/>
        <w:rPr>
          <w:b/>
          <w:bCs/>
          <w:color w:val="000000"/>
          <w:sz w:val="28"/>
          <w:szCs w:val="28"/>
        </w:rPr>
      </w:pPr>
      <w:r w:rsidRPr="00226335">
        <w:rPr>
          <w:b/>
          <w:bCs/>
          <w:noProof/>
          <w:color w:val="000000"/>
          <w:sz w:val="24"/>
          <w:szCs w:val="24"/>
          <w:lang w:val="en-US" w:eastAsia="en-US"/>
        </w:rPr>
        <w:pict>
          <v:group id="_x0000_s1070" style="position:absolute;left:0;text-align:left;margin-left:-2.8pt;margin-top:.05pt;width:478.25pt;height:17.05pt;z-index:251655680" coordorigin="933,4483" coordsize="9565,341" filled="f" stroked="f">
            <v:fill on="f"/>
            <v:stroke on="f"/>
            <v:roundrect id="_x0000_s1071" style="position:absolute;left:933;top:4483;width:318;height:341;mso-position-horizontal-relative:page;mso-position-vertical-relative:page" arcsize="10923f" o:preferrelative="t" fillcolor="#f2f2f2" strokecolor="#8db3e2" strokeweight="5pt"/>
            <v:shape id="_x0000_s1072" type="#_x0000_t32" style="position:absolute;left:1419;top:4813;width:9079;height:0;mso-position-horizontal-relative:page;mso-position-vertical-relative:page" o:preferrelative="t" filled="t" strokecolor="#548dd4" strokeweight="1pt"/>
            <v:shape id="_x0000_s1073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color w:val="000000"/>
          <w:sz w:val="28"/>
          <w:szCs w:val="28"/>
        </w:rPr>
        <w:t xml:space="preserve">      Personal Details</w:t>
      </w:r>
    </w:p>
    <w:p w:rsidR="000B7E7F" w:rsidRPr="00DD7838" w:rsidRDefault="000B7E7F" w:rsidP="000B7E7F">
      <w:pPr>
        <w:widowControl w:val="0"/>
        <w:adjustRightInd w:val="0"/>
        <w:ind w:left="216"/>
        <w:textAlignment w:val="baseline"/>
        <w:rPr>
          <w:b/>
          <w:bCs/>
          <w:sz w:val="16"/>
          <w:szCs w:val="22"/>
        </w:rPr>
      </w:pPr>
    </w:p>
    <w:p w:rsidR="00E73899" w:rsidRPr="00DD7838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Name</w:t>
      </w:r>
      <w:r w:rsidR="009B1343" w:rsidRPr="00DD7838">
        <w:rPr>
          <w:b/>
          <w:bCs/>
          <w:sz w:val="24"/>
          <w:szCs w:val="24"/>
        </w:rPr>
        <w:tab/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>:</w:t>
      </w:r>
      <w:r w:rsidR="009B1343" w:rsidRPr="00DD7838">
        <w:rPr>
          <w:b/>
          <w:bCs/>
          <w:sz w:val="24"/>
          <w:szCs w:val="24"/>
        </w:rPr>
        <w:t xml:space="preserve"> </w:t>
      </w:r>
      <w:r w:rsidR="0001428E">
        <w:rPr>
          <w:b/>
          <w:bCs/>
          <w:sz w:val="24"/>
          <w:szCs w:val="24"/>
        </w:rPr>
        <w:t>Md.</w:t>
      </w:r>
      <w:r w:rsidR="00D45D90">
        <w:rPr>
          <w:b/>
          <w:bCs/>
          <w:sz w:val="24"/>
          <w:szCs w:val="24"/>
        </w:rPr>
        <w:t xml:space="preserve"> </w:t>
      </w:r>
      <w:r w:rsidR="0001428E">
        <w:rPr>
          <w:b/>
          <w:bCs/>
          <w:sz w:val="24"/>
          <w:szCs w:val="24"/>
        </w:rPr>
        <w:t>Imran Hasan.</w:t>
      </w:r>
    </w:p>
    <w:p w:rsidR="00E73899" w:rsidRPr="00DD7838" w:rsidRDefault="00204A56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color w:val="000000"/>
          <w:sz w:val="24"/>
          <w:szCs w:val="24"/>
        </w:rPr>
        <w:t>Father’s</w:t>
      </w:r>
      <w:r w:rsidR="00E73899" w:rsidRPr="00DD7838">
        <w:rPr>
          <w:b/>
          <w:bCs/>
          <w:color w:val="000000"/>
          <w:sz w:val="24"/>
          <w:szCs w:val="24"/>
        </w:rPr>
        <w:t xml:space="preserve"> Name</w:t>
      </w:r>
      <w:r w:rsidR="009B1343" w:rsidRPr="00DD7838">
        <w:rPr>
          <w:b/>
          <w:bCs/>
          <w:color w:val="000000"/>
          <w:sz w:val="24"/>
          <w:szCs w:val="24"/>
        </w:rPr>
        <w:tab/>
      </w:r>
      <w:r w:rsidR="00E73899" w:rsidRPr="00DD7838">
        <w:rPr>
          <w:b/>
          <w:bCs/>
          <w:color w:val="000000"/>
          <w:sz w:val="24"/>
          <w:szCs w:val="24"/>
        </w:rPr>
        <w:t xml:space="preserve">: </w:t>
      </w:r>
      <w:r w:rsidR="0001428E">
        <w:rPr>
          <w:b/>
          <w:bCs/>
          <w:color w:val="000000"/>
          <w:sz w:val="24"/>
          <w:szCs w:val="24"/>
        </w:rPr>
        <w:t>Md. Mojib</w:t>
      </w:r>
      <w:r w:rsidR="006A1AC3">
        <w:rPr>
          <w:b/>
          <w:bCs/>
          <w:color w:val="000000"/>
          <w:sz w:val="24"/>
          <w:szCs w:val="24"/>
        </w:rPr>
        <w:t>o</w:t>
      </w:r>
      <w:r w:rsidR="0001428E">
        <w:rPr>
          <w:b/>
          <w:bCs/>
          <w:color w:val="000000"/>
          <w:sz w:val="24"/>
          <w:szCs w:val="24"/>
        </w:rPr>
        <w:t>r Rahman</w:t>
      </w:r>
    </w:p>
    <w:p w:rsidR="00E73899" w:rsidRPr="00DD7838" w:rsidRDefault="00204A56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>Mother’s</w:t>
      </w:r>
      <w:r w:rsidR="00E73899" w:rsidRPr="008017A2">
        <w:rPr>
          <w:b/>
          <w:bCs/>
          <w:sz w:val="24"/>
          <w:szCs w:val="24"/>
        </w:rPr>
        <w:t xml:space="preserve"> Name</w:t>
      </w:r>
      <w:r w:rsidR="009B1343" w:rsidRPr="008017A2">
        <w:rPr>
          <w:b/>
          <w:bCs/>
          <w:sz w:val="24"/>
          <w:szCs w:val="24"/>
        </w:rPr>
        <w:tab/>
      </w:r>
      <w:r w:rsidR="00E73899" w:rsidRPr="008017A2">
        <w:rPr>
          <w:b/>
          <w:bCs/>
          <w:sz w:val="24"/>
          <w:szCs w:val="24"/>
        </w:rPr>
        <w:t xml:space="preserve">: </w:t>
      </w:r>
      <w:r w:rsidR="0001428E" w:rsidRPr="008017A2">
        <w:rPr>
          <w:b/>
          <w:bCs/>
          <w:sz w:val="24"/>
          <w:szCs w:val="24"/>
        </w:rPr>
        <w:t>Mrs</w:t>
      </w:r>
      <w:r w:rsidR="00FF610E" w:rsidRPr="008017A2">
        <w:rPr>
          <w:b/>
          <w:bCs/>
          <w:sz w:val="24"/>
          <w:szCs w:val="24"/>
        </w:rPr>
        <w:t>.</w:t>
      </w:r>
      <w:r w:rsidR="0001428E" w:rsidRPr="008017A2">
        <w:rPr>
          <w:b/>
          <w:bCs/>
          <w:sz w:val="24"/>
          <w:szCs w:val="24"/>
        </w:rPr>
        <w:t xml:space="preserve"> Akhtara Banu.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>Date of Birth</w:t>
      </w:r>
      <w:r w:rsidR="009B1343" w:rsidRPr="008017A2">
        <w:rPr>
          <w:b/>
          <w:bCs/>
          <w:sz w:val="24"/>
          <w:szCs w:val="24"/>
        </w:rPr>
        <w:tab/>
      </w:r>
      <w:r w:rsidRPr="008017A2">
        <w:rPr>
          <w:b/>
          <w:bCs/>
          <w:sz w:val="24"/>
          <w:szCs w:val="24"/>
        </w:rPr>
        <w:t xml:space="preserve">: </w:t>
      </w:r>
      <w:r w:rsidR="0001428E" w:rsidRPr="008017A2">
        <w:rPr>
          <w:b/>
          <w:bCs/>
          <w:sz w:val="24"/>
          <w:szCs w:val="24"/>
        </w:rPr>
        <w:t>01-01-1993</w:t>
      </w:r>
    </w:p>
    <w:p w:rsidR="00E73899" w:rsidRPr="00DD7838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>Gender</w:t>
      </w:r>
      <w:r w:rsidR="009B1343" w:rsidRPr="008017A2">
        <w:rPr>
          <w:b/>
          <w:bCs/>
          <w:sz w:val="24"/>
          <w:szCs w:val="24"/>
        </w:rPr>
        <w:tab/>
      </w:r>
      <w:r w:rsidR="009B1343" w:rsidRPr="008017A2">
        <w:rPr>
          <w:b/>
          <w:bCs/>
          <w:sz w:val="24"/>
          <w:szCs w:val="24"/>
        </w:rPr>
        <w:tab/>
      </w:r>
      <w:r w:rsidRPr="008017A2">
        <w:rPr>
          <w:b/>
          <w:bCs/>
          <w:sz w:val="24"/>
          <w:szCs w:val="24"/>
        </w:rPr>
        <w:t xml:space="preserve">: </w:t>
      </w:r>
      <w:r w:rsidR="00312CE2" w:rsidRPr="008017A2">
        <w:rPr>
          <w:b/>
          <w:bCs/>
          <w:sz w:val="24"/>
          <w:szCs w:val="24"/>
        </w:rPr>
        <w:t>Male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Marital Status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 xml:space="preserve">: </w:t>
      </w:r>
      <w:r w:rsidR="00456999" w:rsidRPr="00DD7838">
        <w:rPr>
          <w:b/>
          <w:bCs/>
          <w:sz w:val="24"/>
          <w:szCs w:val="24"/>
        </w:rPr>
        <w:t>M</w:t>
      </w:r>
      <w:r w:rsidR="00312CE2">
        <w:rPr>
          <w:b/>
          <w:bCs/>
          <w:sz w:val="24"/>
          <w:szCs w:val="24"/>
        </w:rPr>
        <w:t>arried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Religion</w:t>
      </w:r>
      <w:r w:rsidR="009B1343" w:rsidRPr="00DD7838">
        <w:rPr>
          <w:b/>
          <w:bCs/>
          <w:sz w:val="24"/>
          <w:szCs w:val="24"/>
        </w:rPr>
        <w:tab/>
      </w:r>
      <w:r w:rsidR="009B1343" w:rsidRPr="00DD7838">
        <w:rPr>
          <w:b/>
          <w:bCs/>
          <w:sz w:val="24"/>
          <w:szCs w:val="24"/>
        </w:rPr>
        <w:tab/>
      </w:r>
      <w:r w:rsidR="00312CE2">
        <w:rPr>
          <w:b/>
          <w:bCs/>
          <w:sz w:val="24"/>
          <w:szCs w:val="24"/>
        </w:rPr>
        <w:t>:</w:t>
      </w:r>
      <w:r w:rsidR="00456999">
        <w:rPr>
          <w:b/>
          <w:bCs/>
          <w:sz w:val="24"/>
          <w:szCs w:val="24"/>
        </w:rPr>
        <w:t xml:space="preserve"> </w:t>
      </w:r>
      <w:r w:rsidR="00312CE2" w:rsidRPr="00312CE2">
        <w:rPr>
          <w:b/>
          <w:bCs/>
          <w:sz w:val="24"/>
          <w:szCs w:val="24"/>
        </w:rPr>
        <w:t>Islam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>Blood Group</w:t>
      </w:r>
      <w:r w:rsidR="009B1343" w:rsidRPr="008017A2">
        <w:rPr>
          <w:b/>
          <w:bCs/>
          <w:sz w:val="24"/>
          <w:szCs w:val="24"/>
        </w:rPr>
        <w:tab/>
      </w:r>
      <w:r w:rsidRPr="008017A2">
        <w:rPr>
          <w:b/>
          <w:bCs/>
          <w:sz w:val="24"/>
          <w:szCs w:val="24"/>
        </w:rPr>
        <w:t>:</w:t>
      </w:r>
      <w:r w:rsidR="00E767B4" w:rsidRPr="008017A2">
        <w:rPr>
          <w:b/>
          <w:bCs/>
          <w:sz w:val="24"/>
          <w:szCs w:val="24"/>
        </w:rPr>
        <w:t xml:space="preserve"> O(+</w:t>
      </w:r>
      <w:r w:rsidR="00FF610E" w:rsidRPr="008017A2">
        <w:rPr>
          <w:b/>
          <w:bCs/>
          <w:sz w:val="24"/>
          <w:szCs w:val="24"/>
        </w:rPr>
        <w:t>)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>Nationality</w:t>
      </w:r>
      <w:r w:rsidR="009B1343" w:rsidRPr="008017A2">
        <w:rPr>
          <w:b/>
          <w:bCs/>
          <w:sz w:val="24"/>
          <w:szCs w:val="24"/>
        </w:rPr>
        <w:tab/>
      </w:r>
      <w:r w:rsidR="009B1343" w:rsidRPr="008017A2">
        <w:rPr>
          <w:b/>
          <w:bCs/>
          <w:sz w:val="24"/>
          <w:szCs w:val="24"/>
        </w:rPr>
        <w:tab/>
      </w:r>
      <w:r w:rsidRPr="008017A2">
        <w:rPr>
          <w:b/>
          <w:bCs/>
          <w:sz w:val="24"/>
          <w:szCs w:val="24"/>
        </w:rPr>
        <w:t>: Bangladeshi</w:t>
      </w:r>
    </w:p>
    <w:p w:rsidR="00002CE7" w:rsidRPr="008017A2" w:rsidRDefault="00002CE7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National ID No    </w:t>
      </w:r>
      <w:r w:rsidR="00456999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002CE7">
        <w:rPr>
          <w:b/>
          <w:bCs/>
          <w:sz w:val="24"/>
          <w:szCs w:val="24"/>
        </w:rPr>
        <w:t>:</w:t>
      </w:r>
      <w:r w:rsidR="00456999" w:rsidRPr="00002CE7">
        <w:rPr>
          <w:b/>
          <w:bCs/>
          <w:sz w:val="24"/>
          <w:szCs w:val="24"/>
        </w:rPr>
        <w:t xml:space="preserve"> 2839968704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 xml:space="preserve">Permanent </w:t>
      </w:r>
      <w:r w:rsidR="0020543A" w:rsidRPr="008017A2">
        <w:rPr>
          <w:b/>
          <w:bCs/>
          <w:sz w:val="24"/>
          <w:szCs w:val="24"/>
        </w:rPr>
        <w:t>Address:</w:t>
      </w:r>
      <w:r w:rsidR="00456999" w:rsidRPr="008017A2">
        <w:rPr>
          <w:b/>
          <w:bCs/>
          <w:sz w:val="24"/>
          <w:szCs w:val="24"/>
        </w:rPr>
        <w:t xml:space="preserve"> </w:t>
      </w:r>
      <w:r w:rsidR="00FF610E" w:rsidRPr="008017A2">
        <w:rPr>
          <w:b/>
          <w:bCs/>
          <w:sz w:val="24"/>
          <w:szCs w:val="24"/>
        </w:rPr>
        <w:t>Village:</w:t>
      </w:r>
      <w:r w:rsidR="00456999" w:rsidRPr="008017A2">
        <w:rPr>
          <w:b/>
          <w:bCs/>
          <w:sz w:val="24"/>
          <w:szCs w:val="24"/>
        </w:rPr>
        <w:t>-</w:t>
      </w:r>
      <w:r w:rsidR="00FF610E" w:rsidRPr="008017A2">
        <w:rPr>
          <w:b/>
          <w:bCs/>
          <w:sz w:val="24"/>
          <w:szCs w:val="24"/>
        </w:rPr>
        <w:t>Nunaich,</w:t>
      </w:r>
      <w:r w:rsidR="00D13E58" w:rsidRPr="008017A2">
        <w:rPr>
          <w:b/>
          <w:bCs/>
          <w:sz w:val="24"/>
          <w:szCs w:val="24"/>
        </w:rPr>
        <w:t xml:space="preserve"> </w:t>
      </w:r>
      <w:r w:rsidR="00FF610E" w:rsidRPr="008017A2">
        <w:rPr>
          <w:b/>
          <w:bCs/>
          <w:sz w:val="24"/>
          <w:szCs w:val="24"/>
        </w:rPr>
        <w:t>Post:</w:t>
      </w:r>
      <w:r w:rsidR="00456999" w:rsidRPr="008017A2">
        <w:rPr>
          <w:b/>
          <w:bCs/>
          <w:sz w:val="24"/>
          <w:szCs w:val="24"/>
        </w:rPr>
        <w:t>-</w:t>
      </w:r>
      <w:r w:rsidR="00FF610E" w:rsidRPr="008017A2">
        <w:rPr>
          <w:b/>
          <w:bCs/>
          <w:sz w:val="24"/>
          <w:szCs w:val="24"/>
        </w:rPr>
        <w:t>Godagari,</w:t>
      </w:r>
      <w:r w:rsidR="00D13E58" w:rsidRPr="008017A2">
        <w:rPr>
          <w:b/>
          <w:bCs/>
          <w:sz w:val="24"/>
          <w:szCs w:val="24"/>
        </w:rPr>
        <w:t xml:space="preserve"> </w:t>
      </w:r>
      <w:r w:rsidR="00FF610E" w:rsidRPr="008017A2">
        <w:rPr>
          <w:b/>
          <w:bCs/>
          <w:sz w:val="24"/>
          <w:szCs w:val="24"/>
        </w:rPr>
        <w:t>Thana:</w:t>
      </w:r>
      <w:r w:rsidR="00456999" w:rsidRPr="008017A2">
        <w:rPr>
          <w:b/>
          <w:bCs/>
          <w:sz w:val="24"/>
          <w:szCs w:val="24"/>
        </w:rPr>
        <w:t>-</w:t>
      </w:r>
      <w:r w:rsidR="00FF610E" w:rsidRPr="008017A2">
        <w:rPr>
          <w:b/>
          <w:bCs/>
          <w:sz w:val="24"/>
          <w:szCs w:val="24"/>
        </w:rPr>
        <w:t>Kotowali,</w:t>
      </w:r>
      <w:r w:rsidR="00D13E58" w:rsidRPr="008017A2">
        <w:rPr>
          <w:b/>
          <w:bCs/>
          <w:sz w:val="24"/>
          <w:szCs w:val="24"/>
        </w:rPr>
        <w:t xml:space="preserve"> </w:t>
      </w:r>
      <w:r w:rsidR="00FF610E" w:rsidRPr="008017A2">
        <w:rPr>
          <w:b/>
          <w:bCs/>
          <w:sz w:val="24"/>
          <w:szCs w:val="24"/>
        </w:rPr>
        <w:t>Dist:</w:t>
      </w:r>
      <w:r w:rsidR="00456999" w:rsidRPr="008017A2">
        <w:rPr>
          <w:b/>
          <w:bCs/>
          <w:sz w:val="24"/>
          <w:szCs w:val="24"/>
        </w:rPr>
        <w:t>-</w:t>
      </w:r>
      <w:r w:rsidR="00FF610E" w:rsidRPr="008017A2">
        <w:rPr>
          <w:b/>
          <w:bCs/>
          <w:sz w:val="24"/>
          <w:szCs w:val="24"/>
        </w:rPr>
        <w:t>Dinajpur</w:t>
      </w:r>
      <w:r w:rsidR="004453AF" w:rsidRPr="008017A2">
        <w:rPr>
          <w:b/>
          <w:bCs/>
          <w:sz w:val="24"/>
          <w:szCs w:val="24"/>
        </w:rPr>
        <w:t>.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Current Location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>:</w:t>
      </w:r>
      <w:r w:rsidR="00456999" w:rsidRPr="00DD7838">
        <w:rPr>
          <w:b/>
          <w:bCs/>
          <w:sz w:val="24"/>
          <w:szCs w:val="24"/>
        </w:rPr>
        <w:t xml:space="preserve"> </w:t>
      </w:r>
      <w:r w:rsidR="00D13E58">
        <w:rPr>
          <w:b/>
          <w:bCs/>
          <w:sz w:val="24"/>
          <w:szCs w:val="24"/>
        </w:rPr>
        <w:t>Madhabdi, Narshingdi</w:t>
      </w:r>
      <w:r w:rsidR="004453AF" w:rsidRPr="004453AF">
        <w:rPr>
          <w:b/>
          <w:bCs/>
          <w:sz w:val="24"/>
          <w:szCs w:val="24"/>
        </w:rPr>
        <w:t>.</w:t>
      </w:r>
      <w:r w:rsidRPr="00DD7838">
        <w:rPr>
          <w:b/>
          <w:bCs/>
          <w:sz w:val="24"/>
          <w:szCs w:val="24"/>
        </w:rPr>
        <w:t xml:space="preserve"> </w:t>
      </w:r>
    </w:p>
    <w:p w:rsidR="00093DB7" w:rsidRPr="008017A2" w:rsidRDefault="00093DB7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Contact No.</w:t>
      </w:r>
      <w:r w:rsidRPr="00DD7838">
        <w:rPr>
          <w:b/>
          <w:bCs/>
          <w:sz w:val="24"/>
          <w:szCs w:val="24"/>
        </w:rPr>
        <w:tab/>
        <w:t xml:space="preserve">: </w:t>
      </w:r>
      <w:r w:rsidR="00665C1E">
        <w:rPr>
          <w:b/>
          <w:bCs/>
          <w:sz w:val="24"/>
          <w:szCs w:val="24"/>
        </w:rPr>
        <w:t>01</w:t>
      </w:r>
      <w:r w:rsidR="00456999">
        <w:rPr>
          <w:b/>
          <w:bCs/>
          <w:sz w:val="24"/>
          <w:szCs w:val="24"/>
        </w:rPr>
        <w:t>515261160/01710181786</w:t>
      </w:r>
    </w:p>
    <w:p w:rsidR="00E73899" w:rsidRPr="00DD7838" w:rsidRDefault="00E73899" w:rsidP="00863134">
      <w:pPr>
        <w:widowControl w:val="0"/>
        <w:adjustRightInd w:val="0"/>
        <w:ind w:left="216"/>
        <w:textAlignment w:val="baseline"/>
        <w:rPr>
          <w:b/>
          <w:bCs/>
          <w:color w:val="000000"/>
          <w:sz w:val="20"/>
          <w:szCs w:val="32"/>
        </w:rPr>
      </w:pPr>
      <w:r w:rsidRPr="00DD7838">
        <w:rPr>
          <w:b/>
          <w:bCs/>
          <w:color w:val="000000"/>
          <w:sz w:val="24"/>
          <w:szCs w:val="24"/>
        </w:rPr>
        <w:t xml:space="preserve">     </w:t>
      </w:r>
      <w:r w:rsidRPr="00DD7838">
        <w:rPr>
          <w:b/>
          <w:bCs/>
          <w:color w:val="000000"/>
          <w:sz w:val="24"/>
          <w:szCs w:val="24"/>
        </w:rPr>
        <w:tab/>
      </w:r>
      <w:r w:rsidRPr="00DD7838">
        <w:rPr>
          <w:b/>
          <w:bCs/>
          <w:color w:val="000000"/>
          <w:sz w:val="32"/>
          <w:szCs w:val="32"/>
        </w:rPr>
        <w:tab/>
        <w:t xml:space="preserve"> </w:t>
      </w:r>
    </w:p>
    <w:p w:rsidR="00E73899" w:rsidRPr="00DD7838" w:rsidRDefault="00226335" w:rsidP="00E73899">
      <w:pPr>
        <w:rPr>
          <w:b/>
          <w:bCs/>
          <w:color w:val="000000"/>
          <w:sz w:val="28"/>
          <w:szCs w:val="28"/>
        </w:rPr>
      </w:pPr>
      <w:r w:rsidRPr="00226335">
        <w:rPr>
          <w:b/>
          <w:bCs/>
          <w:noProof/>
          <w:sz w:val="24"/>
          <w:szCs w:val="24"/>
          <w:lang w:val="en-US" w:eastAsia="en-US"/>
        </w:rPr>
        <w:pict>
          <v:group id="_x0000_s1074" style="position:absolute;margin-left:-3.55pt;margin-top:-.05pt;width:478.25pt;height:17.05pt;z-index:251656704" coordorigin="933,4483" coordsize="9565,341" filled="f" stroked="f">
            <v:fill on="f"/>
            <v:stroke on="f"/>
            <v:roundrect id="_x0000_s1075" style="position:absolute;left:933;top:4483;width:318;height:341;mso-position-horizontal-relative:page;mso-position-vertical-relative:page" arcsize="10923f" o:preferrelative="t" fillcolor="#f2f2f2" strokecolor="#8db3e2" strokeweight="5pt"/>
            <v:shape id="_x0000_s1076" type="#_x0000_t32" style="position:absolute;left:1419;top:4813;width:9079;height:0;mso-position-horizontal-relative:page;mso-position-vertical-relative:page" o:preferrelative="t" filled="t" strokecolor="#548dd4" strokeweight="1pt"/>
            <v:shape id="_x0000_s1077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color w:val="000000"/>
          <w:sz w:val="28"/>
          <w:szCs w:val="28"/>
        </w:rPr>
        <w:t xml:space="preserve">       References</w:t>
      </w:r>
    </w:p>
    <w:p w:rsidR="00E73899" w:rsidRPr="00DD7838" w:rsidRDefault="00E73899" w:rsidP="00E73899">
      <w:pPr>
        <w:spacing w:line="120" w:lineRule="auto"/>
        <w:rPr>
          <w:b/>
          <w:bCs/>
          <w:color w:val="000000"/>
          <w:sz w:val="24"/>
          <w:szCs w:val="24"/>
        </w:rPr>
      </w:pPr>
      <w:r w:rsidRPr="00DD7838">
        <w:rPr>
          <w:b/>
          <w:bCs/>
          <w:color w:val="000000"/>
          <w:sz w:val="24"/>
          <w:szCs w:val="24"/>
        </w:rPr>
        <w:t xml:space="preserve">                                                 </w:t>
      </w:r>
    </w:p>
    <w:p w:rsidR="00E73899" w:rsidRPr="00DD7838" w:rsidRDefault="00E73899" w:rsidP="008017A2">
      <w:pPr>
        <w:spacing w:line="276" w:lineRule="auto"/>
        <w:ind w:left="270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Name</w:t>
      </w:r>
      <w:r w:rsidR="009B1343" w:rsidRPr="00DD7838">
        <w:rPr>
          <w:b/>
          <w:bCs/>
          <w:sz w:val="24"/>
          <w:szCs w:val="24"/>
        </w:rPr>
        <w:tab/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>:</w:t>
      </w:r>
      <w:r w:rsidR="00456999" w:rsidRPr="00DD7838">
        <w:rPr>
          <w:b/>
          <w:bCs/>
          <w:sz w:val="24"/>
          <w:szCs w:val="24"/>
        </w:rPr>
        <w:t xml:space="preserve"> </w:t>
      </w:r>
      <w:r w:rsidR="0040424C">
        <w:rPr>
          <w:b/>
          <w:bCs/>
          <w:sz w:val="24"/>
          <w:szCs w:val="24"/>
        </w:rPr>
        <w:t>Md. Moniruzzaman</w:t>
      </w:r>
      <w:r w:rsidR="005C6930">
        <w:rPr>
          <w:b/>
          <w:bCs/>
          <w:sz w:val="24"/>
          <w:szCs w:val="24"/>
        </w:rPr>
        <w:t xml:space="preserve"> </w:t>
      </w:r>
      <w:r w:rsidR="004453AF" w:rsidRPr="00A76D4C">
        <w:rPr>
          <w:b/>
          <w:bCs/>
          <w:sz w:val="24"/>
          <w:szCs w:val="24"/>
        </w:rPr>
        <w:t>(Monir).</w:t>
      </w:r>
      <w:r w:rsidRPr="00DD7838">
        <w:rPr>
          <w:b/>
          <w:bCs/>
          <w:sz w:val="24"/>
          <w:szCs w:val="24"/>
        </w:rPr>
        <w:tab/>
        <w:t xml:space="preserve">        </w:t>
      </w:r>
    </w:p>
    <w:p w:rsidR="00E73899" w:rsidRPr="00DD7838" w:rsidRDefault="00E73899" w:rsidP="008017A2">
      <w:pPr>
        <w:ind w:left="270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Designation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 xml:space="preserve">: </w:t>
      </w:r>
      <w:r w:rsidR="004453AF" w:rsidRPr="00A76D4C">
        <w:rPr>
          <w:b/>
          <w:bCs/>
          <w:sz w:val="24"/>
          <w:szCs w:val="24"/>
        </w:rPr>
        <w:t>Manager</w:t>
      </w:r>
      <w:r w:rsidR="005C6930">
        <w:rPr>
          <w:b/>
          <w:bCs/>
          <w:sz w:val="24"/>
          <w:szCs w:val="24"/>
        </w:rPr>
        <w:t xml:space="preserve"> </w:t>
      </w:r>
      <w:r w:rsidR="004453AF" w:rsidRPr="00A76D4C">
        <w:rPr>
          <w:b/>
          <w:bCs/>
          <w:sz w:val="24"/>
          <w:szCs w:val="24"/>
        </w:rPr>
        <w:t>(Maintenance).</w:t>
      </w:r>
    </w:p>
    <w:p w:rsidR="00E73899" w:rsidRPr="00DD7838" w:rsidRDefault="00E73899" w:rsidP="008017A2">
      <w:pPr>
        <w:ind w:left="270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Department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>:</w:t>
      </w:r>
      <w:r w:rsidR="009B1343" w:rsidRPr="00DD7838">
        <w:rPr>
          <w:b/>
          <w:bCs/>
          <w:sz w:val="24"/>
          <w:szCs w:val="24"/>
        </w:rPr>
        <w:t xml:space="preserve"> </w:t>
      </w:r>
      <w:r w:rsidR="004453AF">
        <w:rPr>
          <w:b/>
          <w:bCs/>
          <w:sz w:val="24"/>
          <w:szCs w:val="24"/>
        </w:rPr>
        <w:t>Maintenance</w:t>
      </w:r>
      <w:r w:rsidRPr="00DD7838">
        <w:rPr>
          <w:b/>
          <w:bCs/>
          <w:sz w:val="24"/>
          <w:szCs w:val="24"/>
        </w:rPr>
        <w:t xml:space="preserve">                                                           </w:t>
      </w:r>
    </w:p>
    <w:p w:rsidR="00E73899" w:rsidRPr="00DD7838" w:rsidRDefault="00E73899" w:rsidP="008017A2">
      <w:pPr>
        <w:ind w:left="270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Organization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>:</w:t>
      </w:r>
      <w:r w:rsidR="004453AF">
        <w:rPr>
          <w:b/>
          <w:bCs/>
          <w:sz w:val="24"/>
          <w:szCs w:val="24"/>
        </w:rPr>
        <w:t xml:space="preserve"> </w:t>
      </w:r>
      <w:r w:rsidR="005C6930">
        <w:rPr>
          <w:b/>
          <w:bCs/>
          <w:sz w:val="24"/>
          <w:szCs w:val="24"/>
        </w:rPr>
        <w:t>Unilon Textiles Ltd</w:t>
      </w:r>
      <w:r w:rsidR="004453AF" w:rsidRPr="00A76D4C">
        <w:rPr>
          <w:b/>
          <w:bCs/>
          <w:sz w:val="24"/>
          <w:szCs w:val="24"/>
        </w:rPr>
        <w:t>.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         </w:t>
      </w:r>
    </w:p>
    <w:p w:rsidR="00E73899" w:rsidRPr="00DD7838" w:rsidRDefault="00E73899" w:rsidP="008017A2">
      <w:pPr>
        <w:ind w:left="270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Contact No.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 xml:space="preserve">: </w:t>
      </w:r>
      <w:r w:rsidR="00A76D4C" w:rsidRPr="00A76D4C">
        <w:rPr>
          <w:b/>
          <w:bCs/>
          <w:sz w:val="24"/>
          <w:szCs w:val="24"/>
        </w:rPr>
        <w:t>01716547308.</w:t>
      </w:r>
      <w:r w:rsidRPr="00DD7838">
        <w:rPr>
          <w:b/>
          <w:bCs/>
          <w:sz w:val="24"/>
          <w:szCs w:val="24"/>
        </w:rPr>
        <w:t xml:space="preserve">                                                   </w:t>
      </w:r>
    </w:p>
    <w:p w:rsidR="00E73899" w:rsidRPr="00DD7838" w:rsidRDefault="00E73899" w:rsidP="00E73899">
      <w:pPr>
        <w:ind w:left="216"/>
        <w:rPr>
          <w:b/>
          <w:bCs/>
          <w:sz w:val="24"/>
          <w:szCs w:val="24"/>
        </w:rPr>
      </w:pPr>
    </w:p>
    <w:p w:rsidR="00E73899" w:rsidRPr="00DD7838" w:rsidRDefault="00E73899" w:rsidP="00E73899">
      <w:pPr>
        <w:ind w:left="216"/>
        <w:rPr>
          <w:b/>
          <w:bCs/>
          <w:sz w:val="24"/>
          <w:szCs w:val="24"/>
        </w:rPr>
      </w:pPr>
    </w:p>
    <w:p w:rsidR="00E73899" w:rsidRPr="00DD7838" w:rsidRDefault="00E73899" w:rsidP="00E73899">
      <w:pPr>
        <w:ind w:left="216"/>
        <w:rPr>
          <w:b/>
          <w:bCs/>
          <w:sz w:val="2"/>
          <w:szCs w:val="24"/>
        </w:rPr>
      </w:pPr>
    </w:p>
    <w:p w:rsidR="00E73899" w:rsidRPr="00DD7838" w:rsidRDefault="00E73899" w:rsidP="008017A2">
      <w:pPr>
        <w:tabs>
          <w:tab w:val="left" w:pos="720"/>
        </w:tabs>
        <w:ind w:left="270"/>
        <w:jc w:val="both"/>
        <w:rPr>
          <w:b/>
          <w:bCs/>
        </w:rPr>
      </w:pPr>
      <w:r w:rsidRPr="00DD7838">
        <w:rPr>
          <w:b/>
          <w:bCs/>
          <w:sz w:val="24"/>
        </w:rPr>
        <w:t>I undersigned, hereby declare that I will be responsible for any wrong information provided here.</w:t>
      </w:r>
      <w:r w:rsidRPr="00DD7838">
        <w:rPr>
          <w:b/>
          <w:bCs/>
        </w:rPr>
        <w:t xml:space="preserve"> </w:t>
      </w:r>
    </w:p>
    <w:p w:rsidR="00863134" w:rsidRDefault="00E73899" w:rsidP="008017A2">
      <w:pPr>
        <w:ind w:left="216"/>
        <w:rPr>
          <w:b/>
          <w:bCs/>
        </w:rPr>
      </w:pPr>
      <w:r w:rsidRPr="00DD7838">
        <w:rPr>
          <w:b/>
          <w:bCs/>
        </w:rPr>
        <w:t xml:space="preserve">                       </w:t>
      </w:r>
    </w:p>
    <w:p w:rsidR="008017A2" w:rsidRPr="008017A2" w:rsidRDefault="008017A2" w:rsidP="008017A2"/>
    <w:p w:rsidR="00E73899" w:rsidRPr="00DD7838" w:rsidRDefault="006E715D" w:rsidP="00E73899">
      <w:pPr>
        <w:tabs>
          <w:tab w:val="left" w:pos="5670"/>
          <w:tab w:val="left" w:pos="6825"/>
        </w:tabs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4310328</wp:posOffset>
            </wp:positionH>
            <wp:positionV relativeFrom="paragraph">
              <wp:posOffset>153645</wp:posOffset>
            </wp:positionV>
            <wp:extent cx="1011256" cy="397893"/>
            <wp:effectExtent l="38100" t="95250" r="36494" b="78357"/>
            <wp:wrapNone/>
            <wp:docPr id="58" name="Picture 58" descr="CamScanner 09-01-2022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amScanner 09-01-2022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635767">
                      <a:off x="0" y="0"/>
                      <a:ext cx="1011256" cy="39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3899" w:rsidRPr="00DD7838">
        <w:rPr>
          <w:b/>
          <w:bCs/>
          <w:sz w:val="24"/>
          <w:szCs w:val="24"/>
        </w:rPr>
        <w:t xml:space="preserve">                                                                                                             </w:t>
      </w:r>
    </w:p>
    <w:p w:rsidR="00552556" w:rsidRDefault="00552556" w:rsidP="007B77F2">
      <w:pPr>
        <w:widowControl w:val="0"/>
        <w:adjustRightInd w:val="0"/>
        <w:textAlignment w:val="baseline"/>
        <w:rPr>
          <w:b/>
          <w:bCs/>
          <w:sz w:val="24"/>
          <w:szCs w:val="24"/>
        </w:rPr>
      </w:pPr>
    </w:p>
    <w:p w:rsidR="00552556" w:rsidRDefault="00552556" w:rsidP="007B77F2">
      <w:pPr>
        <w:widowControl w:val="0"/>
        <w:adjustRightInd w:val="0"/>
        <w:textAlignment w:val="baseline"/>
        <w:rPr>
          <w:b/>
          <w:bCs/>
          <w:sz w:val="24"/>
          <w:szCs w:val="24"/>
        </w:rPr>
      </w:pPr>
    </w:p>
    <w:p w:rsidR="00E73899" w:rsidRPr="00DD7838" w:rsidRDefault="00077DFB" w:rsidP="007B77F2">
      <w:pPr>
        <w:widowControl w:val="0"/>
        <w:adjustRightInd w:val="0"/>
        <w:textAlignment w:val="baseline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_x0000_s1083" type="#_x0000_t32" style="position:absolute;margin-left:328.75pt;margin-top:-.15pt;width:111.4pt;height:0;z-index:251666944" o:connectortype="straight"/>
        </w:pict>
      </w:r>
      <w:r w:rsidR="00E73899" w:rsidRPr="00DD7838">
        <w:rPr>
          <w:b/>
          <w:bCs/>
          <w:sz w:val="24"/>
          <w:szCs w:val="24"/>
        </w:rPr>
        <w:t>Date:</w:t>
      </w:r>
      <w:r w:rsidR="00204A56">
        <w:rPr>
          <w:b/>
          <w:bCs/>
          <w:sz w:val="24"/>
          <w:szCs w:val="24"/>
        </w:rPr>
        <w:t>…………..</w:t>
      </w:r>
      <w:r w:rsidR="00863134">
        <w:rPr>
          <w:b/>
          <w:bCs/>
          <w:sz w:val="24"/>
          <w:szCs w:val="24"/>
        </w:rPr>
        <w:t>..</w:t>
      </w:r>
      <w:r w:rsidR="00E73899" w:rsidRPr="00DD7838">
        <w:rPr>
          <w:b/>
          <w:bCs/>
          <w:sz w:val="24"/>
          <w:szCs w:val="24"/>
        </w:rPr>
        <w:t xml:space="preserve">                                                          </w:t>
      </w:r>
      <w:r w:rsidR="009B1343" w:rsidRPr="00DD7838">
        <w:rPr>
          <w:b/>
          <w:bCs/>
          <w:sz w:val="24"/>
          <w:szCs w:val="24"/>
        </w:rPr>
        <w:tab/>
        <w:t xml:space="preserve">   </w:t>
      </w:r>
      <w:r w:rsidR="00640D1B" w:rsidRPr="00DD7838">
        <w:rPr>
          <w:b/>
          <w:bCs/>
          <w:sz w:val="24"/>
          <w:szCs w:val="24"/>
        </w:rPr>
        <w:t xml:space="preserve">   </w:t>
      </w:r>
      <w:r w:rsidR="009B1343" w:rsidRPr="00DD7838">
        <w:rPr>
          <w:b/>
          <w:bCs/>
          <w:sz w:val="24"/>
          <w:szCs w:val="24"/>
        </w:rPr>
        <w:t xml:space="preserve"> </w:t>
      </w:r>
      <w:r w:rsidR="00456999" w:rsidRPr="00DD7838">
        <w:rPr>
          <w:b/>
          <w:bCs/>
          <w:sz w:val="24"/>
          <w:szCs w:val="24"/>
        </w:rPr>
        <w:t xml:space="preserve">       </w:t>
      </w:r>
      <w:r w:rsidR="000B7E7F" w:rsidRPr="00DD7838">
        <w:rPr>
          <w:b/>
          <w:bCs/>
          <w:sz w:val="24"/>
          <w:szCs w:val="24"/>
        </w:rPr>
        <w:t xml:space="preserve"> </w:t>
      </w:r>
      <w:r w:rsidR="00E66B49">
        <w:rPr>
          <w:b/>
          <w:bCs/>
          <w:szCs w:val="22"/>
        </w:rPr>
        <w:t>Md. Imran Hasan</w:t>
      </w:r>
    </w:p>
    <w:p w:rsidR="00E73899" w:rsidRPr="00DD7838" w:rsidRDefault="00E73899" w:rsidP="00E73899">
      <w:pPr>
        <w:rPr>
          <w:b/>
          <w:bCs/>
        </w:rPr>
      </w:pPr>
    </w:p>
    <w:sectPr w:rsidR="00E73899" w:rsidRPr="00DD7838">
      <w:footerReference w:type="default" r:id="rId9"/>
      <w:pgSz w:w="11907" w:h="16839" w:code="9"/>
      <w:pgMar w:top="1440" w:right="927" w:bottom="864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91C" w:rsidRDefault="005D591C">
      <w:r>
        <w:separator/>
      </w:r>
    </w:p>
  </w:endnote>
  <w:endnote w:type="continuationSeparator" w:id="1">
    <w:p w:rsidR="005D591C" w:rsidRDefault="005D5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EC8" w:rsidRDefault="00226335">
    <w:pPr>
      <w:pStyle w:val="Footer"/>
    </w:pPr>
    <w:r>
      <w:rPr>
        <w:noProof/>
        <w:lang w:val="en-US" w:eastAsia="zh-TW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_x0000_s2049" type="#_x0000_t5" style="position:absolute;margin-left:1784.1pt;margin-top:0;width:167.4pt;height:161.8pt;z-index:251657728;mso-position-horizontal:right;mso-position-horizontal-relative:page;mso-position-vertical:bottom;mso-position-vertical-relative:page" o:preferrelative="t" adj="21600" fillcolor="#d2eaf1" stroked="f">
          <v:textbox>
            <w:txbxContent>
              <w:p w:rsidR="00D37EC8" w:rsidRDefault="00226335">
                <w:pPr>
                  <w:jc w:val="center"/>
                  <w:rPr>
                    <w:szCs w:val="72"/>
                  </w:rPr>
                </w:pPr>
                <w:r>
                  <w:fldChar w:fldCharType="begin"/>
                </w:r>
                <w:r w:rsidR="00972FD4">
                  <w:instrText xml:space="preserve"> PAGE    \* MERGEFORMAT </w:instrText>
                </w:r>
                <w:r>
                  <w:fldChar w:fldCharType="separate"/>
                </w:r>
                <w:r w:rsidR="00077DFB" w:rsidRPr="00077DFB">
                  <w:rPr>
                    <w:rFonts w:ascii="Cambria" w:hAnsi="Cambria"/>
                    <w:noProof/>
                    <w:color w:val="FFFFFF"/>
                    <w:sz w:val="72"/>
                    <w:szCs w:val="72"/>
                    <w:lang w:val="en-US" w:eastAsia="en-US"/>
                  </w:rP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91C" w:rsidRDefault="005D591C">
      <w:r>
        <w:separator/>
      </w:r>
    </w:p>
  </w:footnote>
  <w:footnote w:type="continuationSeparator" w:id="1">
    <w:p w:rsidR="005D591C" w:rsidRDefault="005D59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C68C5F2"/>
    <w:lvl w:ilvl="0" w:tplc="955C92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0000002"/>
    <w:multiLevelType w:val="hybridMultilevel"/>
    <w:tmpl w:val="5C7EDF52"/>
    <w:lvl w:ilvl="0" w:tplc="0409000F">
      <w:start w:val="1"/>
      <w:numFmt w:val="decimal"/>
      <w:lvlText w:val="%1."/>
      <w:lvlJc w:val="left"/>
      <w:pPr>
        <w:ind w:left="2265" w:hanging="360"/>
      </w:pPr>
    </w:lvl>
    <w:lvl w:ilvl="1" w:tplc="04090019">
      <w:start w:val="1"/>
      <w:numFmt w:val="lowerLetter"/>
      <w:lvlText w:val="%2."/>
      <w:lvlJc w:val="left"/>
      <w:pPr>
        <w:ind w:left="2985" w:hanging="360"/>
      </w:pPr>
    </w:lvl>
    <w:lvl w:ilvl="2" w:tplc="0409001B">
      <w:start w:val="1"/>
      <w:numFmt w:val="lowerRoman"/>
      <w:lvlText w:val="%3."/>
      <w:lvlJc w:val="right"/>
      <w:pPr>
        <w:ind w:left="3705" w:hanging="180"/>
      </w:pPr>
    </w:lvl>
    <w:lvl w:ilvl="3" w:tplc="0409000F">
      <w:start w:val="1"/>
      <w:numFmt w:val="decimal"/>
      <w:lvlText w:val="%4."/>
      <w:lvlJc w:val="left"/>
      <w:pPr>
        <w:ind w:left="4425" w:hanging="360"/>
      </w:pPr>
    </w:lvl>
    <w:lvl w:ilvl="4" w:tplc="04090019">
      <w:start w:val="1"/>
      <w:numFmt w:val="lowerLetter"/>
      <w:lvlText w:val="%5."/>
      <w:lvlJc w:val="left"/>
      <w:pPr>
        <w:ind w:left="5145" w:hanging="360"/>
      </w:pPr>
    </w:lvl>
    <w:lvl w:ilvl="5" w:tplc="0409001B">
      <w:start w:val="1"/>
      <w:numFmt w:val="lowerRoman"/>
      <w:lvlText w:val="%6."/>
      <w:lvlJc w:val="right"/>
      <w:pPr>
        <w:ind w:left="5865" w:hanging="180"/>
      </w:pPr>
    </w:lvl>
    <w:lvl w:ilvl="6" w:tplc="0409000F">
      <w:start w:val="1"/>
      <w:numFmt w:val="decimal"/>
      <w:lvlText w:val="%7."/>
      <w:lvlJc w:val="left"/>
      <w:pPr>
        <w:ind w:left="6585" w:hanging="360"/>
      </w:pPr>
    </w:lvl>
    <w:lvl w:ilvl="7" w:tplc="04090019">
      <w:start w:val="1"/>
      <w:numFmt w:val="lowerLetter"/>
      <w:lvlText w:val="%8."/>
      <w:lvlJc w:val="left"/>
      <w:pPr>
        <w:ind w:left="7305" w:hanging="360"/>
      </w:pPr>
    </w:lvl>
    <w:lvl w:ilvl="8" w:tplc="0409001B">
      <w:start w:val="1"/>
      <w:numFmt w:val="lowerRoman"/>
      <w:lvlText w:val="%9."/>
      <w:lvlJc w:val="right"/>
      <w:pPr>
        <w:ind w:left="8025" w:hanging="180"/>
      </w:pPr>
    </w:lvl>
  </w:abstractNum>
  <w:abstractNum w:abstractNumId="2">
    <w:nsid w:val="00000003"/>
    <w:multiLevelType w:val="hybridMultilevel"/>
    <w:tmpl w:val="CBE82C70"/>
    <w:lvl w:ilvl="0" w:tplc="25A4561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5DC7004"/>
    <w:lvl w:ilvl="0" w:tplc="2996E836">
      <w:start w:val="1"/>
      <w:numFmt w:val="bullet"/>
      <w:lvlText w:val=""/>
      <w:lvlJc w:val="left"/>
      <w:pPr>
        <w:ind w:left="30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41AEB2C"/>
    <w:lvl w:ilvl="0" w:tplc="B27E046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E226D1A"/>
    <w:lvl w:ilvl="0" w:tplc="2878DE1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11652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8"/>
    <w:multiLevelType w:val="hybridMultilevel"/>
    <w:tmpl w:val="6A829BE2"/>
    <w:lvl w:ilvl="0" w:tplc="C10CA4C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828B216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F7CFE98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C68C5F2"/>
    <w:lvl w:ilvl="0" w:tplc="955C92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0000000C"/>
    <w:multiLevelType w:val="multilevel"/>
    <w:tmpl w:val="15583C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D"/>
    <w:multiLevelType w:val="hybridMultilevel"/>
    <w:tmpl w:val="9C68C5F2"/>
    <w:lvl w:ilvl="0" w:tplc="955C92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0000000E"/>
    <w:multiLevelType w:val="hybridMultilevel"/>
    <w:tmpl w:val="4BAEB734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>
      <w:start w:val="1"/>
      <w:numFmt w:val="lowerLetter"/>
      <w:lvlText w:val="%2."/>
      <w:lvlJc w:val="left"/>
      <w:pPr>
        <w:ind w:left="2865" w:hanging="360"/>
      </w:pPr>
    </w:lvl>
    <w:lvl w:ilvl="2" w:tplc="0409001B">
      <w:start w:val="1"/>
      <w:numFmt w:val="lowerRoman"/>
      <w:lvlText w:val="%3."/>
      <w:lvlJc w:val="right"/>
      <w:pPr>
        <w:ind w:left="3585" w:hanging="180"/>
      </w:pPr>
    </w:lvl>
    <w:lvl w:ilvl="3" w:tplc="0409000F">
      <w:start w:val="1"/>
      <w:numFmt w:val="decimal"/>
      <w:lvlText w:val="%4."/>
      <w:lvlJc w:val="left"/>
      <w:pPr>
        <w:ind w:left="4305" w:hanging="360"/>
      </w:pPr>
    </w:lvl>
    <w:lvl w:ilvl="4" w:tplc="04090019">
      <w:start w:val="1"/>
      <w:numFmt w:val="lowerLetter"/>
      <w:lvlText w:val="%5."/>
      <w:lvlJc w:val="left"/>
      <w:pPr>
        <w:ind w:left="5025" w:hanging="360"/>
      </w:pPr>
    </w:lvl>
    <w:lvl w:ilvl="5" w:tplc="0409001B">
      <w:start w:val="1"/>
      <w:numFmt w:val="lowerRoman"/>
      <w:lvlText w:val="%6."/>
      <w:lvlJc w:val="right"/>
      <w:pPr>
        <w:ind w:left="5745" w:hanging="180"/>
      </w:pPr>
    </w:lvl>
    <w:lvl w:ilvl="6" w:tplc="0409000F">
      <w:start w:val="1"/>
      <w:numFmt w:val="decimal"/>
      <w:lvlText w:val="%7."/>
      <w:lvlJc w:val="left"/>
      <w:pPr>
        <w:ind w:left="6465" w:hanging="360"/>
      </w:pPr>
    </w:lvl>
    <w:lvl w:ilvl="7" w:tplc="04090019">
      <w:start w:val="1"/>
      <w:numFmt w:val="lowerLetter"/>
      <w:lvlText w:val="%8."/>
      <w:lvlJc w:val="left"/>
      <w:pPr>
        <w:ind w:left="7185" w:hanging="360"/>
      </w:pPr>
    </w:lvl>
    <w:lvl w:ilvl="8" w:tplc="0409001B">
      <w:start w:val="1"/>
      <w:numFmt w:val="lowerRoman"/>
      <w:lvlText w:val="%9."/>
      <w:lvlJc w:val="right"/>
      <w:pPr>
        <w:ind w:left="7905" w:hanging="180"/>
      </w:pPr>
    </w:lvl>
  </w:abstractNum>
  <w:abstractNum w:abstractNumId="14">
    <w:nsid w:val="0000000F"/>
    <w:multiLevelType w:val="hybridMultilevel"/>
    <w:tmpl w:val="20F22AB4"/>
    <w:lvl w:ilvl="0" w:tplc="7F64B16C">
      <w:start w:val="1"/>
      <w:numFmt w:val="bullet"/>
      <w:lvlText w:val=""/>
      <w:lvlJc w:val="left"/>
      <w:pPr>
        <w:ind w:left="306" w:hanging="216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D1ADE00"/>
    <w:lvl w:ilvl="0" w:tplc="0C266706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2"/>
    <w:multiLevelType w:val="hybridMultilevel"/>
    <w:tmpl w:val="ECB696C6"/>
    <w:lvl w:ilvl="0" w:tplc="60E45FB4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91C84A8"/>
    <w:lvl w:ilvl="0" w:tplc="6DB4ED00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182A41E"/>
    <w:lvl w:ilvl="0" w:tplc="04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6"/>
    <w:multiLevelType w:val="hybridMultilevel"/>
    <w:tmpl w:val="5F00DB6A"/>
    <w:lvl w:ilvl="0" w:tplc="872C49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7"/>
    <w:multiLevelType w:val="hybridMultilevel"/>
    <w:tmpl w:val="B1209FB8"/>
    <w:lvl w:ilvl="0" w:tplc="C9F092B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00000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000000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19"/>
  </w:num>
  <w:num w:numId="8">
    <w:abstractNumId w:val="18"/>
  </w:num>
  <w:num w:numId="9">
    <w:abstractNumId w:val="17"/>
  </w:num>
  <w:num w:numId="10">
    <w:abstractNumId w:val="15"/>
  </w:num>
  <w:num w:numId="11">
    <w:abstractNumId w:val="14"/>
  </w:num>
  <w:num w:numId="12">
    <w:abstractNumId w:val="20"/>
  </w:num>
  <w:num w:numId="13">
    <w:abstractNumId w:val="21"/>
  </w:num>
  <w:num w:numId="14">
    <w:abstractNumId w:val="4"/>
  </w:num>
  <w:num w:numId="15">
    <w:abstractNumId w:val="0"/>
  </w:num>
  <w:num w:numId="16">
    <w:abstractNumId w:val="10"/>
  </w:num>
  <w:num w:numId="17">
    <w:abstractNumId w:val="12"/>
  </w:num>
  <w:num w:numId="18">
    <w:abstractNumId w:val="16"/>
  </w:num>
  <w:num w:numId="19">
    <w:abstractNumId w:val="23"/>
  </w:num>
  <w:num w:numId="20">
    <w:abstractNumId w:val="13"/>
  </w:num>
  <w:num w:numId="21">
    <w:abstractNumId w:val="6"/>
  </w:num>
  <w:num w:numId="22">
    <w:abstractNumId w:val="1"/>
  </w:num>
  <w:num w:numId="23">
    <w:abstractNumId w:val="11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72A27"/>
    <w:rsid w:val="00002CE7"/>
    <w:rsid w:val="0001204B"/>
    <w:rsid w:val="0001428E"/>
    <w:rsid w:val="00077DFB"/>
    <w:rsid w:val="00093DB7"/>
    <w:rsid w:val="000B7E7F"/>
    <w:rsid w:val="000C11E3"/>
    <w:rsid w:val="000D79C6"/>
    <w:rsid w:val="001103CB"/>
    <w:rsid w:val="0013717D"/>
    <w:rsid w:val="00204A56"/>
    <w:rsid w:val="0020543A"/>
    <w:rsid w:val="00213479"/>
    <w:rsid w:val="002149C5"/>
    <w:rsid w:val="00215700"/>
    <w:rsid w:val="00226335"/>
    <w:rsid w:val="002275AA"/>
    <w:rsid w:val="00273494"/>
    <w:rsid w:val="00290B93"/>
    <w:rsid w:val="002B1AF1"/>
    <w:rsid w:val="002D3437"/>
    <w:rsid w:val="00304604"/>
    <w:rsid w:val="00312CE2"/>
    <w:rsid w:val="00322428"/>
    <w:rsid w:val="003431D1"/>
    <w:rsid w:val="00356531"/>
    <w:rsid w:val="003C4F45"/>
    <w:rsid w:val="0040424C"/>
    <w:rsid w:val="0041571B"/>
    <w:rsid w:val="00432288"/>
    <w:rsid w:val="004431AF"/>
    <w:rsid w:val="004453AF"/>
    <w:rsid w:val="004550E3"/>
    <w:rsid w:val="00456999"/>
    <w:rsid w:val="00485BC5"/>
    <w:rsid w:val="004C659D"/>
    <w:rsid w:val="004C7158"/>
    <w:rsid w:val="004F1203"/>
    <w:rsid w:val="00502A6B"/>
    <w:rsid w:val="00521F2F"/>
    <w:rsid w:val="00533596"/>
    <w:rsid w:val="005454C0"/>
    <w:rsid w:val="0054663D"/>
    <w:rsid w:val="00550F35"/>
    <w:rsid w:val="00552556"/>
    <w:rsid w:val="005534D2"/>
    <w:rsid w:val="005C424E"/>
    <w:rsid w:val="005C6930"/>
    <w:rsid w:val="005D2D72"/>
    <w:rsid w:val="005D591C"/>
    <w:rsid w:val="0061019D"/>
    <w:rsid w:val="00640D1B"/>
    <w:rsid w:val="00641606"/>
    <w:rsid w:val="00645E33"/>
    <w:rsid w:val="00654F44"/>
    <w:rsid w:val="00665C1E"/>
    <w:rsid w:val="006865DF"/>
    <w:rsid w:val="006A1AC3"/>
    <w:rsid w:val="006E715D"/>
    <w:rsid w:val="00713D0F"/>
    <w:rsid w:val="00737370"/>
    <w:rsid w:val="00794183"/>
    <w:rsid w:val="007B77F2"/>
    <w:rsid w:val="007D743E"/>
    <w:rsid w:val="007E50AF"/>
    <w:rsid w:val="008017A2"/>
    <w:rsid w:val="00843198"/>
    <w:rsid w:val="00863134"/>
    <w:rsid w:val="008719DC"/>
    <w:rsid w:val="00881D7A"/>
    <w:rsid w:val="0088235A"/>
    <w:rsid w:val="00972FD4"/>
    <w:rsid w:val="009A7F96"/>
    <w:rsid w:val="009B1343"/>
    <w:rsid w:val="009D7DFB"/>
    <w:rsid w:val="00A164AA"/>
    <w:rsid w:val="00A32FBE"/>
    <w:rsid w:val="00A76D4C"/>
    <w:rsid w:val="00A864B6"/>
    <w:rsid w:val="00AA193D"/>
    <w:rsid w:val="00AB365B"/>
    <w:rsid w:val="00AD7CBC"/>
    <w:rsid w:val="00B35CE0"/>
    <w:rsid w:val="00B80451"/>
    <w:rsid w:val="00B82064"/>
    <w:rsid w:val="00B969B5"/>
    <w:rsid w:val="00BF7ACE"/>
    <w:rsid w:val="00C05B94"/>
    <w:rsid w:val="00C3018A"/>
    <w:rsid w:val="00C31890"/>
    <w:rsid w:val="00CD7F50"/>
    <w:rsid w:val="00D13E58"/>
    <w:rsid w:val="00D37EC8"/>
    <w:rsid w:val="00D45285"/>
    <w:rsid w:val="00D45D90"/>
    <w:rsid w:val="00D60DA6"/>
    <w:rsid w:val="00D65A02"/>
    <w:rsid w:val="00DD7838"/>
    <w:rsid w:val="00DF5A5C"/>
    <w:rsid w:val="00E11A4C"/>
    <w:rsid w:val="00E16F07"/>
    <w:rsid w:val="00E66B49"/>
    <w:rsid w:val="00E73899"/>
    <w:rsid w:val="00E767B4"/>
    <w:rsid w:val="00E853C5"/>
    <w:rsid w:val="00E97F77"/>
    <w:rsid w:val="00EB71A9"/>
    <w:rsid w:val="00EC2F8B"/>
    <w:rsid w:val="00F01CB1"/>
    <w:rsid w:val="00F074E4"/>
    <w:rsid w:val="00F45D48"/>
    <w:rsid w:val="00F60890"/>
    <w:rsid w:val="00FC1A34"/>
    <w:rsid w:val="00FF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2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ckwell" w:eastAsia="Rockwell" w:hAnsi="Rockwel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2"/>
    </w:rPr>
  </w:style>
  <w:style w:type="character" w:default="1" w:styleId="DefaultParagraphFont">
    <w:name w:val="Default Paragraph Font"/>
    <w:rPr>
      <w:rFonts w:ascii="Rockwell" w:eastAsia="Rockwell" w:hAnsi="Rockwell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Rockwell" w:eastAsia="Rockwell" w:hAnsi="Rockwell"/>
    </w:rPr>
  </w:style>
  <w:style w:type="paragraph" w:customStyle="1" w:styleId="NormalTahoma">
    <w:name w:val="Normal + Tahoma"/>
    <w:aliases w:val="11 pt,Bold"/>
    <w:basedOn w:val="Normal"/>
    <w:rPr>
      <w:rFonts w:ascii="Tahoma" w:eastAsia="Rockwell" w:hAnsi="Tahoma" w:cs="Tahoma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Rockwell" w:eastAsia="Rockwell" w:hAnsi="Rockwell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22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Tele-Sense</dc:creator>
  <cp:lastModifiedBy>Bayzid</cp:lastModifiedBy>
  <cp:revision>2</cp:revision>
  <cp:lastPrinted>2022-09-03T16:09:00Z</cp:lastPrinted>
  <dcterms:created xsi:type="dcterms:W3CDTF">2022-08-31T19:47:00Z</dcterms:created>
  <dcterms:modified xsi:type="dcterms:W3CDTF">2022-10-03T14:39:00Z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5583bd8c217243948b6269cb687c7bd8</vt:lpwstr>
  </property>
</Properties>
</file>